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D012C" w14:textId="77777777" w:rsidR="008C4393" w:rsidRPr="00D047E9" w:rsidRDefault="0056530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7C4509">
        <w:rPr>
          <w:rFonts w:ascii="Times New Roman" w:hAnsi="Times New Roman"/>
        </w:rPr>
        <w:t>Bike portal</w:t>
      </w:r>
      <w:r>
        <w:fldChar w:fldCharType="end"/>
      </w:r>
      <w:bookmarkStart w:id="0" w:name="_GoBack"/>
      <w:bookmarkEnd w:id="0"/>
    </w:p>
    <w:p w14:paraId="74C2D929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7211F48D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35DFAC66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 xml:space="preserve">Version </w:t>
      </w:r>
      <w:r w:rsidR="007C4509">
        <w:rPr>
          <w:rFonts w:ascii="Times New Roman" w:hAnsi="Times New Roman"/>
          <w:sz w:val="28"/>
        </w:rPr>
        <w:t>0.1</w:t>
      </w:r>
    </w:p>
    <w:p w14:paraId="60E5A38A" w14:textId="77777777" w:rsidR="008C4393" w:rsidRPr="00D047E9" w:rsidRDefault="008C4393"/>
    <w:p w14:paraId="64BFC0D8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2B5604E6" w14:textId="77777777" w:rsidR="008C4393" w:rsidRPr="00D047E9" w:rsidRDefault="008C4393"/>
    <w:p w14:paraId="1E06AAA6" w14:textId="77777777" w:rsidR="008C4393" w:rsidRPr="00D047E9" w:rsidRDefault="008C4393">
      <w:pPr>
        <w:pStyle w:val="BodyText"/>
      </w:pPr>
    </w:p>
    <w:p w14:paraId="00CD5389" w14:textId="77777777" w:rsidR="008C4393" w:rsidRPr="00D047E9" w:rsidRDefault="008C4393">
      <w:pPr>
        <w:pStyle w:val="BodyText"/>
      </w:pPr>
    </w:p>
    <w:p w14:paraId="600A6F35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B592631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3B1B163A" w14:textId="77777777">
        <w:tc>
          <w:tcPr>
            <w:tcW w:w="2304" w:type="dxa"/>
          </w:tcPr>
          <w:p w14:paraId="761ACDE2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D595E1E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87CB163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2AE12FC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2B3F25F4" w14:textId="77777777">
        <w:tc>
          <w:tcPr>
            <w:tcW w:w="2304" w:type="dxa"/>
          </w:tcPr>
          <w:p w14:paraId="19309041" w14:textId="77777777" w:rsidR="008C4393" w:rsidRPr="00D047E9" w:rsidRDefault="007C4509">
            <w:pPr>
              <w:pStyle w:val="Tabletext"/>
            </w:pPr>
            <w:r>
              <w:t>18/Mar/18</w:t>
            </w:r>
          </w:p>
        </w:tc>
        <w:tc>
          <w:tcPr>
            <w:tcW w:w="1152" w:type="dxa"/>
          </w:tcPr>
          <w:p w14:paraId="771AD7A4" w14:textId="77777777" w:rsidR="008C4393" w:rsidRPr="00D047E9" w:rsidRDefault="007C4509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5BCF9A19" w14:textId="77777777" w:rsidR="008C4393" w:rsidRPr="00D047E9" w:rsidRDefault="007C4509">
            <w:pPr>
              <w:pStyle w:val="Tabletext"/>
            </w:pPr>
            <w:r>
              <w:t>Housekeeping</w:t>
            </w:r>
          </w:p>
        </w:tc>
        <w:tc>
          <w:tcPr>
            <w:tcW w:w="2304" w:type="dxa"/>
          </w:tcPr>
          <w:p w14:paraId="4657A419" w14:textId="77777777" w:rsidR="008C4393" w:rsidRPr="00D047E9" w:rsidRDefault="007C4509">
            <w:pPr>
              <w:pStyle w:val="Tabletext"/>
            </w:pPr>
            <w:proofErr w:type="spellStart"/>
            <w:r>
              <w:t>Ács</w:t>
            </w:r>
            <w:proofErr w:type="spellEnd"/>
            <w:r>
              <w:t xml:space="preserve"> </w:t>
            </w:r>
            <w:proofErr w:type="spellStart"/>
            <w:r>
              <w:t>Dávid</w:t>
            </w:r>
            <w:proofErr w:type="spellEnd"/>
          </w:p>
        </w:tc>
      </w:tr>
      <w:tr w:rsidR="008C4393" w:rsidRPr="00D047E9" w14:paraId="731A6D22" w14:textId="77777777">
        <w:tc>
          <w:tcPr>
            <w:tcW w:w="2304" w:type="dxa"/>
          </w:tcPr>
          <w:p w14:paraId="309FD76F" w14:textId="77777777" w:rsidR="008C4393" w:rsidRPr="00136DDA" w:rsidRDefault="00136DDA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19/Mar/18</w:t>
            </w:r>
          </w:p>
        </w:tc>
        <w:tc>
          <w:tcPr>
            <w:tcW w:w="1152" w:type="dxa"/>
          </w:tcPr>
          <w:p w14:paraId="7F189656" w14:textId="77777777" w:rsidR="008C4393" w:rsidRPr="00D047E9" w:rsidRDefault="00136DD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D4C595A" w14:textId="77777777" w:rsidR="008C4393" w:rsidRPr="00D047E9" w:rsidRDefault="00136DDA">
            <w:pPr>
              <w:pStyle w:val="Tabletext"/>
            </w:pPr>
            <w:r>
              <w:t>Initial use cases and use case diagram</w:t>
            </w:r>
          </w:p>
        </w:tc>
        <w:tc>
          <w:tcPr>
            <w:tcW w:w="2304" w:type="dxa"/>
          </w:tcPr>
          <w:p w14:paraId="250CB221" w14:textId="77777777" w:rsidR="008C4393" w:rsidRPr="00136DDA" w:rsidRDefault="00136DDA">
            <w:pPr>
              <w:pStyle w:val="Tabletext"/>
              <w:rPr>
                <w:lang w:val="en-GB"/>
              </w:rPr>
            </w:pPr>
            <w:r>
              <w:rPr>
                <w:lang w:val="hu-HU"/>
              </w:rPr>
              <w:t>Ács Dávid</w:t>
            </w:r>
          </w:p>
        </w:tc>
      </w:tr>
      <w:tr w:rsidR="008C4393" w:rsidRPr="00D047E9" w14:paraId="7DBD0986" w14:textId="77777777">
        <w:tc>
          <w:tcPr>
            <w:tcW w:w="2304" w:type="dxa"/>
          </w:tcPr>
          <w:p w14:paraId="57D9A6B0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53DC9929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50EC90F6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1E8209C2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22F7A1E1" w14:textId="77777777">
        <w:tc>
          <w:tcPr>
            <w:tcW w:w="2304" w:type="dxa"/>
          </w:tcPr>
          <w:p w14:paraId="582366C5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612A6E9A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33E1FE63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7FE8D9C7" w14:textId="77777777" w:rsidR="008C4393" w:rsidRPr="00D047E9" w:rsidRDefault="008C4393">
            <w:pPr>
              <w:pStyle w:val="Tabletext"/>
            </w:pPr>
          </w:p>
        </w:tc>
      </w:tr>
    </w:tbl>
    <w:p w14:paraId="1109EE83" w14:textId="77777777" w:rsidR="008C4393" w:rsidRPr="00D047E9" w:rsidRDefault="008C4393"/>
    <w:p w14:paraId="450FCCCA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0A3039E0" w14:textId="5F2F48CD" w:rsidR="00D047E9" w:rsidRPr="00EC42F8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EC42F8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1D3196">
        <w:rPr>
          <w:noProof/>
        </w:rPr>
        <w:t>4</w:t>
      </w:r>
      <w:r w:rsidRPr="00D047E9">
        <w:rPr>
          <w:noProof/>
        </w:rPr>
        <w:fldChar w:fldCharType="end"/>
      </w:r>
    </w:p>
    <w:p w14:paraId="77290DB4" w14:textId="52B748FE" w:rsidR="00D047E9" w:rsidRPr="00EC42F8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EC42F8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="001D3196">
        <w:rPr>
          <w:noProof/>
        </w:rPr>
        <w:t>5</w:t>
      </w:r>
      <w:r w:rsidR="0056530F" w:rsidRPr="00D047E9">
        <w:rPr>
          <w:noProof/>
        </w:rPr>
        <w:fldChar w:fldCharType="end"/>
      </w:r>
    </w:p>
    <w:p w14:paraId="7CFFAF98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8D2789">
        <w:lastRenderedPageBreak/>
        <w:fldChar w:fldCharType="begin"/>
      </w:r>
      <w:r w:rsidR="008D2789">
        <w:instrText xml:space="preserve">title  \* Mergeformat </w:instrText>
      </w:r>
      <w:r w:rsidR="008D2789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8D2789">
        <w:rPr>
          <w:rFonts w:ascii="Times New Roman" w:hAnsi="Times New Roman"/>
        </w:rPr>
        <w:fldChar w:fldCharType="end"/>
      </w:r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14:paraId="78004823" w14:textId="77777777" w:rsidR="008C4393" w:rsidRPr="00D047E9" w:rsidRDefault="008C4393" w:rsidP="00D047E9">
      <w:pPr>
        <w:pStyle w:val="InfoBlue"/>
      </w:pPr>
    </w:p>
    <w:p w14:paraId="3DDC528A" w14:textId="77777777" w:rsidR="00D54E23" w:rsidRPr="00F0565B" w:rsidRDefault="0004741B" w:rsidP="00F0565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14:paraId="48573A4B" w14:textId="77777777" w:rsidR="00D54E23" w:rsidRPr="00EC42F8" w:rsidRDefault="00D54E23" w:rsidP="00D54E23">
      <w:r w:rsidRPr="00D54E23">
        <w:rPr>
          <w:b/>
        </w:rPr>
        <w:t>Use case:</w:t>
      </w:r>
      <w:r w:rsidRPr="00EC42F8">
        <w:t xml:space="preserve"> </w:t>
      </w:r>
      <w:r>
        <w:t>List bike for sale.</w:t>
      </w:r>
      <w:r w:rsidRPr="00EC42F8">
        <w:t xml:space="preserve"> </w:t>
      </w:r>
    </w:p>
    <w:p w14:paraId="556437FF" w14:textId="77777777" w:rsidR="00D54E23" w:rsidRPr="00EC42F8" w:rsidRDefault="00D54E23" w:rsidP="00D54E23">
      <w:r w:rsidRPr="00D54E23">
        <w:rPr>
          <w:b/>
        </w:rPr>
        <w:t>Level:</w:t>
      </w:r>
      <w:r w:rsidRPr="00EC42F8">
        <w:t xml:space="preserve"> </w:t>
      </w:r>
      <w:r>
        <w:t>user-goal level</w:t>
      </w:r>
    </w:p>
    <w:p w14:paraId="00C508EF" w14:textId="77777777" w:rsidR="00D54E23" w:rsidRPr="00EC42F8" w:rsidRDefault="00D54E23" w:rsidP="00D54E23">
      <w:r w:rsidRPr="00D54E23">
        <w:rPr>
          <w:b/>
        </w:rPr>
        <w:t>Primary actor:</w:t>
      </w:r>
      <w:r w:rsidRPr="00EC42F8">
        <w:t xml:space="preserve"> </w:t>
      </w:r>
      <w:r>
        <w:t>user who wants to sell a bike.</w:t>
      </w:r>
    </w:p>
    <w:p w14:paraId="21F45D64" w14:textId="77777777" w:rsidR="00D54E23" w:rsidRDefault="00D54E23" w:rsidP="00D54E23">
      <w:r w:rsidRPr="00D54E23">
        <w:rPr>
          <w:b/>
        </w:rPr>
        <w:t>Main success scenario:</w:t>
      </w:r>
      <w:r w:rsidRPr="00EC42F8">
        <w:t xml:space="preserve"> </w:t>
      </w:r>
    </w:p>
    <w:p w14:paraId="36AF9162" w14:textId="77777777" w:rsidR="00D54E23" w:rsidRDefault="00D54E23" w:rsidP="00D54E23">
      <w:pPr>
        <w:numPr>
          <w:ilvl w:val="0"/>
          <w:numId w:val="23"/>
        </w:numPr>
      </w:pPr>
      <w:r>
        <w:t xml:space="preserve">User is logged in (prerequisite) </w:t>
      </w:r>
    </w:p>
    <w:p w14:paraId="08692998" w14:textId="77777777" w:rsidR="00D54E23" w:rsidRDefault="00D54E23" w:rsidP="00D54E23">
      <w:pPr>
        <w:numPr>
          <w:ilvl w:val="0"/>
          <w:numId w:val="23"/>
        </w:numPr>
      </w:pPr>
      <w:r>
        <w:t>User selects the list bike for sale option</w:t>
      </w:r>
    </w:p>
    <w:p w14:paraId="456D64DD" w14:textId="77777777" w:rsidR="00D54E23" w:rsidRDefault="00D54E23" w:rsidP="00D54E23">
      <w:pPr>
        <w:numPr>
          <w:ilvl w:val="0"/>
          <w:numId w:val="23"/>
        </w:numPr>
      </w:pPr>
      <w:r>
        <w:t>User uploads the necessary information and supplies pictures for the bike.</w:t>
      </w:r>
    </w:p>
    <w:p w14:paraId="10C3586A" w14:textId="77777777" w:rsidR="00D54E23" w:rsidRDefault="00D54E23" w:rsidP="00D54E23">
      <w:pPr>
        <w:numPr>
          <w:ilvl w:val="0"/>
          <w:numId w:val="23"/>
        </w:numPr>
      </w:pPr>
      <w:r>
        <w:t>User confirms the information.</w:t>
      </w:r>
    </w:p>
    <w:p w14:paraId="3123A417" w14:textId="77777777" w:rsidR="00D54E23" w:rsidRPr="00EC42F8" w:rsidRDefault="00D54E23" w:rsidP="00D54E23">
      <w:pPr>
        <w:numPr>
          <w:ilvl w:val="0"/>
          <w:numId w:val="23"/>
        </w:numPr>
      </w:pPr>
      <w:r>
        <w:t xml:space="preserve">End of use case. </w:t>
      </w:r>
    </w:p>
    <w:p w14:paraId="3F5AC811" w14:textId="77777777" w:rsidR="00D54E23" w:rsidRDefault="00D54E23" w:rsidP="00D54E23">
      <w:r w:rsidRPr="00D54E23">
        <w:rPr>
          <w:b/>
        </w:rPr>
        <w:t>Extensions:</w:t>
      </w:r>
      <w:r w:rsidRPr="00EC42F8">
        <w:t xml:space="preserve"> </w:t>
      </w:r>
      <w:r>
        <w:t>user fails to enter the necessary information at step 3.</w:t>
      </w:r>
    </w:p>
    <w:p w14:paraId="18BA197B" w14:textId="77777777" w:rsidR="00D54E23" w:rsidRDefault="00D54E23" w:rsidP="00D54E23"/>
    <w:p w14:paraId="36704D57" w14:textId="77777777" w:rsidR="00D54E23" w:rsidRPr="00EC42F8" w:rsidRDefault="00D54E23" w:rsidP="00D54E23">
      <w:r w:rsidRPr="00D54E23">
        <w:rPr>
          <w:b/>
        </w:rPr>
        <w:t>Use case:</w:t>
      </w:r>
      <w:r w:rsidR="004F437F">
        <w:rPr>
          <w:b/>
        </w:rPr>
        <w:t xml:space="preserve"> </w:t>
      </w:r>
      <w:r w:rsidR="004F437F">
        <w:t>Buy</w:t>
      </w:r>
      <w:r>
        <w:t xml:space="preserve"> a bike.</w:t>
      </w:r>
    </w:p>
    <w:p w14:paraId="0D53CB4A" w14:textId="77777777" w:rsidR="00D54E23" w:rsidRPr="00EC42F8" w:rsidRDefault="00D54E23" w:rsidP="00D54E23">
      <w:r w:rsidRPr="00D54E23">
        <w:rPr>
          <w:b/>
        </w:rPr>
        <w:t>Level:</w:t>
      </w:r>
      <w:r w:rsidRPr="00EC42F8">
        <w:t xml:space="preserve"> </w:t>
      </w:r>
      <w:r>
        <w:t>user-goal level</w:t>
      </w:r>
    </w:p>
    <w:p w14:paraId="62AA90B3" w14:textId="77777777" w:rsidR="00D54E23" w:rsidRPr="00EC42F8" w:rsidRDefault="00D54E23" w:rsidP="00D54E23">
      <w:r w:rsidRPr="00D54E23">
        <w:rPr>
          <w:b/>
        </w:rPr>
        <w:t>Primary actor:</w:t>
      </w:r>
      <w:r w:rsidRPr="00EC42F8">
        <w:t xml:space="preserve"> </w:t>
      </w:r>
      <w:r>
        <w:t>user who wants to</w:t>
      </w:r>
      <w:r w:rsidR="004F437F">
        <w:t xml:space="preserve"> buy</w:t>
      </w:r>
      <w:r>
        <w:t xml:space="preserve"> a bike.</w:t>
      </w:r>
    </w:p>
    <w:p w14:paraId="447E136B" w14:textId="77777777" w:rsidR="00D54E23" w:rsidRDefault="00D54E23" w:rsidP="00D54E23">
      <w:r w:rsidRPr="00D54E23">
        <w:rPr>
          <w:b/>
        </w:rPr>
        <w:t>Main success scenario:</w:t>
      </w:r>
      <w:r w:rsidRPr="00EC42F8">
        <w:t xml:space="preserve"> </w:t>
      </w:r>
    </w:p>
    <w:p w14:paraId="33BBDB65" w14:textId="77777777" w:rsidR="00D54E23" w:rsidRDefault="00D54E23" w:rsidP="00D54E23">
      <w:pPr>
        <w:numPr>
          <w:ilvl w:val="0"/>
          <w:numId w:val="24"/>
        </w:numPr>
      </w:pPr>
      <w:r>
        <w:t xml:space="preserve">User is logged in (prerequisite) </w:t>
      </w:r>
    </w:p>
    <w:p w14:paraId="48DC7E45" w14:textId="77777777" w:rsidR="00D54E23" w:rsidRDefault="00D54E23" w:rsidP="00D54E23">
      <w:pPr>
        <w:numPr>
          <w:ilvl w:val="0"/>
          <w:numId w:val="24"/>
        </w:numPr>
      </w:pPr>
      <w:r>
        <w:t>User selects a bike from the available list of bikes.</w:t>
      </w:r>
    </w:p>
    <w:p w14:paraId="4DE4E8F8" w14:textId="77777777" w:rsidR="00D54E23" w:rsidRDefault="00D54E23" w:rsidP="00D54E23">
      <w:pPr>
        <w:numPr>
          <w:ilvl w:val="0"/>
          <w:numId w:val="24"/>
        </w:numPr>
      </w:pPr>
      <w:r>
        <w:t>User</w:t>
      </w:r>
      <w:r w:rsidR="004F437F">
        <w:t xml:space="preserve"> adds the selected bike to the shopping cart</w:t>
      </w:r>
      <w:r>
        <w:t xml:space="preserve">. </w:t>
      </w:r>
    </w:p>
    <w:p w14:paraId="61CA4C02" w14:textId="77777777" w:rsidR="004F437F" w:rsidRDefault="004F437F" w:rsidP="00D54E23">
      <w:pPr>
        <w:numPr>
          <w:ilvl w:val="0"/>
          <w:numId w:val="24"/>
        </w:numPr>
      </w:pPr>
      <w:r>
        <w:t>User buys the bike.</w:t>
      </w:r>
    </w:p>
    <w:p w14:paraId="28D2C15E" w14:textId="77777777" w:rsidR="00D54E23" w:rsidRPr="00EC42F8" w:rsidRDefault="00D54E23" w:rsidP="00D54E23">
      <w:pPr>
        <w:numPr>
          <w:ilvl w:val="0"/>
          <w:numId w:val="24"/>
        </w:numPr>
      </w:pPr>
      <w:r>
        <w:t xml:space="preserve">End of use case. </w:t>
      </w:r>
    </w:p>
    <w:p w14:paraId="3851086B" w14:textId="77777777" w:rsidR="00D54E23" w:rsidRDefault="00D54E23" w:rsidP="00D54E23">
      <w:r w:rsidRPr="00D54E23">
        <w:rPr>
          <w:b/>
        </w:rPr>
        <w:t>Extensions:</w:t>
      </w:r>
      <w:r w:rsidRPr="00EC42F8">
        <w:t xml:space="preserve"> </w:t>
      </w:r>
      <w:r>
        <w:t xml:space="preserve">failure: there are no bikes available. </w:t>
      </w:r>
    </w:p>
    <w:p w14:paraId="17BCBF79" w14:textId="77777777" w:rsidR="00D54E23" w:rsidRDefault="00D54E23" w:rsidP="00D54E23"/>
    <w:p w14:paraId="3F0A4D30" w14:textId="77777777" w:rsidR="00D54E23" w:rsidRPr="00EC42F8" w:rsidRDefault="00D54E23" w:rsidP="00D54E23">
      <w:r w:rsidRPr="00D54E23">
        <w:rPr>
          <w:b/>
        </w:rPr>
        <w:t>Use case:</w:t>
      </w:r>
      <w:r w:rsidRPr="00EC42F8">
        <w:t xml:space="preserve"> </w:t>
      </w:r>
      <w:r w:rsidR="00F0565B">
        <w:t>Moderate portal contents.</w:t>
      </w:r>
    </w:p>
    <w:p w14:paraId="0940082D" w14:textId="77777777" w:rsidR="00D54E23" w:rsidRPr="00EC42F8" w:rsidRDefault="00D54E23" w:rsidP="00D54E23">
      <w:r w:rsidRPr="00D54E23">
        <w:rPr>
          <w:b/>
        </w:rPr>
        <w:t>Level:</w:t>
      </w:r>
      <w:r w:rsidRPr="00EC42F8">
        <w:t xml:space="preserve"> </w:t>
      </w:r>
      <w:r>
        <w:t>user-goal level</w:t>
      </w:r>
    </w:p>
    <w:p w14:paraId="788662BD" w14:textId="77777777" w:rsidR="00D54E23" w:rsidRPr="00EC42F8" w:rsidRDefault="00D54E23" w:rsidP="00D54E23">
      <w:r w:rsidRPr="00D54E23">
        <w:rPr>
          <w:b/>
        </w:rPr>
        <w:t>Primary actor:</w:t>
      </w:r>
      <w:r w:rsidRPr="00EC42F8">
        <w:t xml:space="preserve"> </w:t>
      </w:r>
      <w:r w:rsidR="00F0565B">
        <w:t>administrator of portal.</w:t>
      </w:r>
    </w:p>
    <w:p w14:paraId="5686D5EF" w14:textId="77777777" w:rsidR="00D54E23" w:rsidRDefault="00D54E23" w:rsidP="00D54E23">
      <w:r w:rsidRPr="00D54E23">
        <w:rPr>
          <w:b/>
        </w:rPr>
        <w:t>Main success scenario:</w:t>
      </w:r>
      <w:r w:rsidRPr="00EC42F8">
        <w:t xml:space="preserve"> </w:t>
      </w:r>
    </w:p>
    <w:p w14:paraId="0DCA139C" w14:textId="77777777" w:rsidR="00D54E23" w:rsidRDefault="00F0565B" w:rsidP="00D54E23">
      <w:pPr>
        <w:numPr>
          <w:ilvl w:val="0"/>
          <w:numId w:val="25"/>
        </w:numPr>
      </w:pPr>
      <w:r>
        <w:t>Administrator</w:t>
      </w:r>
      <w:r w:rsidR="00D54E23">
        <w:t xml:space="preserve"> is logged in (prerequisite) </w:t>
      </w:r>
    </w:p>
    <w:p w14:paraId="1C5EFCB9" w14:textId="77777777" w:rsidR="00D54E23" w:rsidRDefault="00F0565B" w:rsidP="00D54E23">
      <w:pPr>
        <w:numPr>
          <w:ilvl w:val="0"/>
          <w:numId w:val="25"/>
        </w:numPr>
      </w:pPr>
      <w:r>
        <w:t xml:space="preserve">Administrator can view </w:t>
      </w:r>
      <w:r w:rsidR="00DB2EBC">
        <w:t>all</w:t>
      </w:r>
      <w:r>
        <w:t xml:space="preserve"> the listings currently on the portal.</w:t>
      </w:r>
    </w:p>
    <w:p w14:paraId="03120FC4" w14:textId="77777777" w:rsidR="00D54E23" w:rsidRDefault="00F0565B" w:rsidP="00F0565B">
      <w:pPr>
        <w:numPr>
          <w:ilvl w:val="0"/>
          <w:numId w:val="25"/>
        </w:numPr>
      </w:pPr>
      <w:r>
        <w:t xml:space="preserve">Administrator can delete listings which are inappropriate. </w:t>
      </w:r>
    </w:p>
    <w:p w14:paraId="66F37B69" w14:textId="77777777" w:rsidR="00D54E23" w:rsidRPr="00EC42F8" w:rsidRDefault="00D54E23" w:rsidP="00D54E23">
      <w:pPr>
        <w:numPr>
          <w:ilvl w:val="0"/>
          <w:numId w:val="25"/>
        </w:numPr>
      </w:pPr>
      <w:r>
        <w:t xml:space="preserve">End of use case. </w:t>
      </w:r>
    </w:p>
    <w:p w14:paraId="25D2679B" w14:textId="77777777" w:rsidR="00D54E23" w:rsidRDefault="00D54E23" w:rsidP="00D54E23">
      <w:r w:rsidRPr="00D54E23">
        <w:rPr>
          <w:b/>
        </w:rPr>
        <w:t>Extensions:</w:t>
      </w:r>
      <w:r w:rsidRPr="00EC42F8">
        <w:t xml:space="preserve"> </w:t>
      </w:r>
      <w:r w:rsidR="00DB2EBC">
        <w:t>no extensions.</w:t>
      </w:r>
    </w:p>
    <w:p w14:paraId="13DD647A" w14:textId="77777777" w:rsidR="00D54E23" w:rsidRDefault="00D54E23" w:rsidP="00D54E23"/>
    <w:p w14:paraId="2F645485" w14:textId="77777777" w:rsidR="00D54E23" w:rsidRPr="00EC42F8" w:rsidRDefault="00D54E23" w:rsidP="00D54E23"/>
    <w:p w14:paraId="370B2EA2" w14:textId="77777777" w:rsidR="00D54E23" w:rsidRPr="00D54E23" w:rsidRDefault="00D54E23" w:rsidP="00D54E23">
      <w:pPr>
        <w:pStyle w:val="BodyText"/>
      </w:pPr>
    </w:p>
    <w:p w14:paraId="4308DF28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14:paraId="4665E75C" w14:textId="77777777" w:rsidR="000C0C06" w:rsidRDefault="004F437F" w:rsidP="000C0C06">
      <w:pPr>
        <w:pStyle w:val="BodyText"/>
      </w:pPr>
      <w:r>
        <w:pict w14:anchorId="1C8BDC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6.5pt;height:415.5pt">
            <v:imagedata r:id="rId8" o:title="BikePortal(1)(16)"/>
          </v:shape>
        </w:pict>
      </w:r>
    </w:p>
    <w:p w14:paraId="4E69887E" w14:textId="77777777" w:rsidR="003C7955" w:rsidRDefault="003C7955" w:rsidP="000C0C06">
      <w:pPr>
        <w:pStyle w:val="BodyText"/>
      </w:pPr>
      <w:r>
        <w:t xml:space="preserve">Use cases of the project can be seen in the figure above. There are two users: a regular user and an administrator. An administrator is just like a regular user, with extra privileges, he/she can moderate the portal. </w:t>
      </w:r>
    </w:p>
    <w:p w14:paraId="41A61BF8" w14:textId="77777777" w:rsidR="003C7955" w:rsidRPr="000C0C06" w:rsidRDefault="003C7955" w:rsidP="000C0C06">
      <w:pPr>
        <w:pStyle w:val="BodyText"/>
      </w:pPr>
      <w:r>
        <w:t xml:space="preserve">The user </w:t>
      </w:r>
      <w:proofErr w:type="gramStart"/>
      <w:r>
        <w:t>is able to</w:t>
      </w:r>
      <w:proofErr w:type="gramEnd"/>
      <w:r>
        <w:t xml:space="preserve"> use the straightforward functions of the system, such as buying items after they have been added to the shopping cart, and of course viewing the items on the portal. </w:t>
      </w:r>
    </w:p>
    <w:sectPr w:rsidR="003C7955" w:rsidRPr="000C0C06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064CA" w14:textId="77777777" w:rsidR="008D2789" w:rsidRDefault="008D2789">
      <w:pPr>
        <w:spacing w:line="240" w:lineRule="auto"/>
      </w:pPr>
      <w:r>
        <w:separator/>
      </w:r>
    </w:p>
  </w:endnote>
  <w:endnote w:type="continuationSeparator" w:id="0">
    <w:p w14:paraId="45D63821" w14:textId="77777777" w:rsidR="008D2789" w:rsidRDefault="008D27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3C5ED8B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E37A27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D1FB9E" w14:textId="6FC13DCD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8D2789">
            <w:fldChar w:fldCharType="begin"/>
          </w:r>
          <w:r w:rsidR="008D2789">
            <w:instrText xml:space="preserve"> DOCPROPERTY "Company"  \* MERGEFORMAT </w:instrText>
          </w:r>
          <w:r w:rsidR="008D2789">
            <w:fldChar w:fldCharType="separate"/>
          </w:r>
          <w:r w:rsidR="001D3196">
            <w:t>&lt;Company Name&gt;</w:t>
          </w:r>
          <w:r w:rsidR="008D2789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1D3196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EAEA0E1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1DABC902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25399" w14:textId="77777777" w:rsidR="008D2789" w:rsidRDefault="008D2789">
      <w:pPr>
        <w:spacing w:line="240" w:lineRule="auto"/>
      </w:pPr>
      <w:r>
        <w:separator/>
      </w:r>
    </w:p>
  </w:footnote>
  <w:footnote w:type="continuationSeparator" w:id="0">
    <w:p w14:paraId="4C047F5F" w14:textId="77777777" w:rsidR="008D2789" w:rsidRDefault="008D27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524E2" w14:textId="77777777" w:rsidR="008C4393" w:rsidRDefault="008C4393">
    <w:pPr>
      <w:rPr>
        <w:sz w:val="24"/>
      </w:rPr>
    </w:pPr>
  </w:p>
  <w:p w14:paraId="6854CCEA" w14:textId="77777777" w:rsidR="008C4393" w:rsidRDefault="008C4393">
    <w:pPr>
      <w:pBdr>
        <w:top w:val="single" w:sz="6" w:space="1" w:color="auto"/>
      </w:pBdr>
      <w:rPr>
        <w:sz w:val="24"/>
      </w:rPr>
    </w:pPr>
  </w:p>
  <w:p w14:paraId="18460C8B" w14:textId="6A199857" w:rsidR="008C4393" w:rsidRDefault="0025074B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1D3196" w:rsidRPr="001D3196">
      <w:rPr>
        <w:rFonts w:ascii="Arial" w:hAnsi="Arial"/>
        <w:b/>
        <w:sz w:val="36"/>
        <w:lang w:val="hu-HU"/>
      </w:rPr>
      <w:t>&lt;</w:t>
    </w:r>
    <w:proofErr w:type="spellStart"/>
    <w:r w:rsidR="001D3196" w:rsidRPr="001D3196">
      <w:rPr>
        <w:rFonts w:ascii="Arial" w:hAnsi="Arial"/>
        <w:b/>
        <w:sz w:val="36"/>
        <w:lang w:val="hu-HU"/>
      </w:rPr>
      <w:t>Company</w:t>
    </w:r>
    <w:proofErr w:type="spellEnd"/>
    <w:r w:rsidR="001D3196" w:rsidRPr="001D3196">
      <w:rPr>
        <w:rFonts w:ascii="Arial" w:hAnsi="Arial"/>
        <w:b/>
        <w:sz w:val="36"/>
        <w:lang w:val="hu-HU"/>
      </w:rPr>
      <w:t xml:space="preserve"> </w:t>
    </w:r>
    <w:r w:rsidR="001D3196">
      <w:t>Name&gt;</w:t>
    </w:r>
    <w:r>
      <w:rPr>
        <w:rFonts w:ascii="Arial" w:hAnsi="Arial"/>
        <w:b/>
        <w:sz w:val="36"/>
        <w:lang w:val="hu-HU"/>
      </w:rPr>
      <w:fldChar w:fldCharType="end"/>
    </w:r>
  </w:p>
  <w:p w14:paraId="525BFAAD" w14:textId="69F74E83" w:rsidR="0004741B" w:rsidRDefault="008D2789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1D3196" w:rsidRPr="001D3196">
      <w:rPr>
        <w:rFonts w:ascii="Arial" w:hAnsi="Arial"/>
        <w:b/>
        <w:sz w:val="36"/>
        <w:lang w:val="ro-RO"/>
      </w:rPr>
      <w:t>&lt;</w:t>
    </w:r>
    <w:r w:rsidR="001D3196">
      <w:t>Company Name&gt;</w:t>
    </w:r>
    <w:r>
      <w:fldChar w:fldCharType="end"/>
    </w:r>
  </w:p>
  <w:p w14:paraId="2DAC91F2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5067B53F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69F30A5D" w14:textId="77777777">
      <w:tc>
        <w:tcPr>
          <w:tcW w:w="6379" w:type="dxa"/>
        </w:tcPr>
        <w:p w14:paraId="021184CB" w14:textId="429AB2E0" w:rsidR="008C4393" w:rsidRDefault="008D2789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1D3196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75200F2C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136DDA">
            <w:t>1.0</w:t>
          </w:r>
        </w:p>
      </w:tc>
    </w:tr>
    <w:tr w:rsidR="008C4393" w14:paraId="49A9E7A2" w14:textId="77777777">
      <w:tc>
        <w:tcPr>
          <w:tcW w:w="6379" w:type="dxa"/>
        </w:tcPr>
        <w:p w14:paraId="2BE17A9D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042990F0" w14:textId="77777777" w:rsidR="008C4393" w:rsidRDefault="00570E86">
          <w:r>
            <w:t xml:space="preserve">  Date:  </w:t>
          </w:r>
          <w:r w:rsidR="007C4509">
            <w:t>1</w:t>
          </w:r>
          <w:r w:rsidR="00136DDA">
            <w:t>9</w:t>
          </w:r>
          <w:r w:rsidR="007C4509">
            <w:t>/Mar/18</w:t>
          </w:r>
        </w:p>
      </w:tc>
    </w:tr>
    <w:tr w:rsidR="008C4393" w14:paraId="1752CE20" w14:textId="77777777">
      <w:tc>
        <w:tcPr>
          <w:tcW w:w="9558" w:type="dxa"/>
          <w:gridSpan w:val="2"/>
        </w:tcPr>
        <w:p w14:paraId="1627FE48" w14:textId="77777777" w:rsidR="008C4393" w:rsidRDefault="00570E86">
          <w:r>
            <w:t>&lt;document identifier&gt;</w:t>
          </w:r>
        </w:p>
      </w:tc>
    </w:tr>
  </w:tbl>
  <w:p w14:paraId="5EBA5D6B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FB328E"/>
    <w:multiLevelType w:val="hybridMultilevel"/>
    <w:tmpl w:val="7A74278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21CC4E7C"/>
    <w:multiLevelType w:val="hybridMultilevel"/>
    <w:tmpl w:val="7A74278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BB782E"/>
    <w:multiLevelType w:val="hybridMultilevel"/>
    <w:tmpl w:val="7A74278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3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3"/>
  </w:num>
  <w:num w:numId="12">
    <w:abstractNumId w:val="11"/>
  </w:num>
  <w:num w:numId="13">
    <w:abstractNumId w:val="21"/>
  </w:num>
  <w:num w:numId="14">
    <w:abstractNumId w:val="10"/>
  </w:num>
  <w:num w:numId="15">
    <w:abstractNumId w:val="4"/>
  </w:num>
  <w:num w:numId="16">
    <w:abstractNumId w:val="20"/>
  </w:num>
  <w:num w:numId="17">
    <w:abstractNumId w:val="16"/>
  </w:num>
  <w:num w:numId="18">
    <w:abstractNumId w:val="7"/>
  </w:num>
  <w:num w:numId="19">
    <w:abstractNumId w:val="15"/>
  </w:num>
  <w:num w:numId="20">
    <w:abstractNumId w:val="8"/>
  </w:num>
  <w:num w:numId="21">
    <w:abstractNumId w:val="19"/>
  </w:num>
  <w:num w:numId="22">
    <w:abstractNumId w:val="9"/>
  </w:num>
  <w:num w:numId="23">
    <w:abstractNumId w:val="5"/>
  </w:num>
  <w:num w:numId="24">
    <w:abstractNumId w:val="6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078A3"/>
    <w:rsid w:val="0004741B"/>
    <w:rsid w:val="000916B9"/>
    <w:rsid w:val="000C0C06"/>
    <w:rsid w:val="000F28D5"/>
    <w:rsid w:val="00136DDA"/>
    <w:rsid w:val="001D3196"/>
    <w:rsid w:val="00223537"/>
    <w:rsid w:val="0025074B"/>
    <w:rsid w:val="002D02EB"/>
    <w:rsid w:val="003877E8"/>
    <w:rsid w:val="003C7955"/>
    <w:rsid w:val="004F437F"/>
    <w:rsid w:val="0056530F"/>
    <w:rsid w:val="00570E86"/>
    <w:rsid w:val="00586863"/>
    <w:rsid w:val="00664E4B"/>
    <w:rsid w:val="006C543D"/>
    <w:rsid w:val="00763452"/>
    <w:rsid w:val="007C4509"/>
    <w:rsid w:val="008C4393"/>
    <w:rsid w:val="008D2789"/>
    <w:rsid w:val="0090593F"/>
    <w:rsid w:val="00C709E3"/>
    <w:rsid w:val="00CE4189"/>
    <w:rsid w:val="00D047E9"/>
    <w:rsid w:val="00D54E23"/>
    <w:rsid w:val="00D720D3"/>
    <w:rsid w:val="00DB2EBC"/>
    <w:rsid w:val="00EC42F8"/>
    <w:rsid w:val="00F0565B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2C4FB4"/>
  <w15:docId w15:val="{D55C6378-A5A4-4043-A73F-A7D88AD0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175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DvD</cp:lastModifiedBy>
  <cp:revision>13</cp:revision>
  <cp:lastPrinted>2018-05-21T10:12:00Z</cp:lastPrinted>
  <dcterms:created xsi:type="dcterms:W3CDTF">2010-02-24T09:14:00Z</dcterms:created>
  <dcterms:modified xsi:type="dcterms:W3CDTF">2018-05-21T10:12:00Z</dcterms:modified>
</cp:coreProperties>
</file>