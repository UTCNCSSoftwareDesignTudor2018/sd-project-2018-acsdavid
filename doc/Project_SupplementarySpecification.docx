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1C6" w:rsidRPr="00400EB4" w:rsidRDefault="007B4577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413F7">
        <w:rPr>
          <w:rFonts w:ascii="Times New Roman" w:hAnsi="Times New Roman"/>
        </w:rPr>
        <w:t>Bike portal</w:t>
      </w:r>
      <w:r>
        <w:rPr>
          <w:rFonts w:ascii="Times New Roman" w:hAnsi="Times New Roman"/>
        </w:rPr>
        <w:fldChar w:fldCharType="end"/>
      </w:r>
    </w:p>
    <w:p w:rsidR="00E421C6" w:rsidRPr="00400EB4" w:rsidRDefault="00C34A20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 xml:space="preserve">Version </w:t>
      </w:r>
      <w:r w:rsidR="00F31885">
        <w:rPr>
          <w:rFonts w:ascii="Times New Roman" w:hAnsi="Times New Roman"/>
          <w:sz w:val="28"/>
        </w:rPr>
        <w:t>1.0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6413F7">
            <w:pPr>
              <w:pStyle w:val="Tabletext"/>
            </w:pPr>
            <w:r>
              <w:t>18/Mar/18</w:t>
            </w:r>
          </w:p>
        </w:tc>
        <w:tc>
          <w:tcPr>
            <w:tcW w:w="1152" w:type="dxa"/>
          </w:tcPr>
          <w:p w:rsidR="00E421C6" w:rsidRPr="00400EB4" w:rsidRDefault="006413F7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E421C6" w:rsidRPr="00400EB4" w:rsidRDefault="006413F7">
            <w:pPr>
              <w:pStyle w:val="Tabletext"/>
            </w:pPr>
            <w:r>
              <w:t>Housekeeping</w:t>
            </w:r>
          </w:p>
        </w:tc>
        <w:tc>
          <w:tcPr>
            <w:tcW w:w="2304" w:type="dxa"/>
          </w:tcPr>
          <w:p w:rsidR="00E421C6" w:rsidRPr="00400EB4" w:rsidRDefault="006413F7">
            <w:pPr>
              <w:pStyle w:val="Tabletext"/>
            </w:pPr>
            <w:proofErr w:type="spellStart"/>
            <w:r>
              <w:t>Ács</w:t>
            </w:r>
            <w:proofErr w:type="spellEnd"/>
            <w:r>
              <w:t xml:space="preserve"> </w:t>
            </w:r>
            <w:proofErr w:type="spellStart"/>
            <w:r>
              <w:t>Dávid</w:t>
            </w:r>
            <w:proofErr w:type="spellEnd"/>
          </w:p>
        </w:tc>
      </w:tr>
      <w:tr w:rsidR="00E421C6" w:rsidRPr="00400EB4">
        <w:tc>
          <w:tcPr>
            <w:tcW w:w="2304" w:type="dxa"/>
          </w:tcPr>
          <w:p w:rsidR="00E421C6" w:rsidRPr="00400EB4" w:rsidRDefault="00BB4DAA">
            <w:pPr>
              <w:pStyle w:val="Tabletext"/>
            </w:pPr>
            <w:r>
              <w:t>19/Mar/18</w:t>
            </w:r>
          </w:p>
        </w:tc>
        <w:tc>
          <w:tcPr>
            <w:tcW w:w="1152" w:type="dxa"/>
          </w:tcPr>
          <w:p w:rsidR="00E421C6" w:rsidRPr="00400EB4" w:rsidRDefault="00BB4DA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21C6" w:rsidRPr="00400EB4" w:rsidRDefault="00BB4DAA">
            <w:pPr>
              <w:pStyle w:val="Tabletext"/>
            </w:pPr>
            <w:r>
              <w:t>Added five non-functional requirements</w:t>
            </w:r>
          </w:p>
        </w:tc>
        <w:tc>
          <w:tcPr>
            <w:tcW w:w="2304" w:type="dxa"/>
          </w:tcPr>
          <w:p w:rsidR="00E421C6" w:rsidRPr="00BB4DAA" w:rsidRDefault="00BB4DAA">
            <w:pPr>
              <w:pStyle w:val="Tabletext"/>
              <w:rPr>
                <w:lang w:val="hu-HU"/>
              </w:rPr>
            </w:pPr>
            <w:r>
              <w:rPr>
                <w:lang w:val="hu-HU"/>
              </w:rPr>
              <w:t>Ács Dávid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7B24A7" w:rsidRPr="00C34A20" w:rsidRDefault="00BA055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7B24A7" w:rsidRPr="008A552B">
        <w:rPr>
          <w:noProof/>
        </w:rPr>
        <w:t>1.</w:t>
      </w:r>
      <w:r w:rsidR="007B24A7" w:rsidRPr="00C34A20">
        <w:rPr>
          <w:rFonts w:ascii="Calibri" w:hAnsi="Calibri"/>
          <w:noProof/>
          <w:sz w:val="22"/>
          <w:szCs w:val="22"/>
          <w:lang w:val="en-GB" w:eastAsia="en-GB"/>
        </w:rPr>
        <w:tab/>
      </w:r>
      <w:r w:rsidR="007B24A7" w:rsidRPr="008A552B">
        <w:rPr>
          <w:noProof/>
        </w:rPr>
        <w:t>Introduction</w:t>
      </w:r>
      <w:r w:rsidR="007B24A7">
        <w:rPr>
          <w:noProof/>
        </w:rPr>
        <w:tab/>
      </w:r>
      <w:r w:rsidR="007B24A7">
        <w:rPr>
          <w:noProof/>
        </w:rPr>
        <w:fldChar w:fldCharType="begin"/>
      </w:r>
      <w:r w:rsidR="007B24A7">
        <w:rPr>
          <w:noProof/>
        </w:rPr>
        <w:instrText xml:space="preserve"> PAGEREF _Toc509417907 \h </w:instrText>
      </w:r>
      <w:r w:rsidR="007B24A7">
        <w:rPr>
          <w:noProof/>
        </w:rPr>
      </w:r>
      <w:r w:rsidR="007B24A7">
        <w:rPr>
          <w:noProof/>
        </w:rPr>
        <w:fldChar w:fldCharType="separate"/>
      </w:r>
      <w:r w:rsidR="007B24A7">
        <w:rPr>
          <w:noProof/>
        </w:rPr>
        <w:t>4</w:t>
      </w:r>
      <w:r w:rsidR="007B24A7">
        <w:rPr>
          <w:noProof/>
        </w:rPr>
        <w:fldChar w:fldCharType="end"/>
      </w:r>
    </w:p>
    <w:p w:rsidR="007B24A7" w:rsidRPr="00C34A20" w:rsidRDefault="007B24A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8A552B">
        <w:rPr>
          <w:noProof/>
        </w:rPr>
        <w:t>2.</w:t>
      </w:r>
      <w:r w:rsidRPr="00C34A20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8A552B"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_Toc509417908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24A7" w:rsidRPr="00C34A20" w:rsidRDefault="007B24A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8A552B">
        <w:rPr>
          <w:noProof/>
        </w:rPr>
        <w:t>2.1</w:t>
      </w:r>
      <w:r w:rsidRPr="00C34A20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8A552B">
        <w:rPr>
          <w:noProof/>
        </w:rPr>
        <w:t>Modifiability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_Toc509417909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24A7" w:rsidRPr="00C34A20" w:rsidRDefault="007B24A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8A552B">
        <w:rPr>
          <w:noProof/>
        </w:rPr>
        <w:t>2.2</w:t>
      </w:r>
      <w:r w:rsidRPr="00C34A20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8A552B">
        <w:rPr>
          <w:noProof/>
        </w:rPr>
        <w:t>Testability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_Toc509417910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24A7" w:rsidRPr="00C34A20" w:rsidRDefault="007B24A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8A552B">
        <w:rPr>
          <w:noProof/>
        </w:rPr>
        <w:t>2.3</w:t>
      </w:r>
      <w:r w:rsidRPr="00C34A20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8A552B">
        <w:rPr>
          <w:noProof/>
        </w:rPr>
        <w:t>Conceptual Integrity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_Toc509417911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24A7" w:rsidRPr="00C34A20" w:rsidRDefault="007B24A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8A552B">
        <w:rPr>
          <w:noProof/>
        </w:rPr>
        <w:t>2.4</w:t>
      </w:r>
      <w:r w:rsidRPr="00C34A20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8A552B"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_Toc509417912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24A7" w:rsidRPr="00C34A20" w:rsidRDefault="007B24A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8A552B">
        <w:rPr>
          <w:noProof/>
        </w:rPr>
        <w:t>2.5</w:t>
      </w:r>
      <w:r w:rsidRPr="00C34A20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8A552B"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_Toc509417913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B24A7" w:rsidRPr="00C34A20" w:rsidRDefault="007B24A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8A552B">
        <w:rPr>
          <w:noProof/>
        </w:rPr>
        <w:t>3.</w:t>
      </w:r>
      <w:r w:rsidRPr="00C34A20">
        <w:rPr>
          <w:rFonts w:ascii="Calibri" w:hAnsi="Calibri"/>
          <w:noProof/>
          <w:sz w:val="22"/>
          <w:szCs w:val="22"/>
          <w:lang w:val="en-GB" w:eastAsia="en-GB"/>
        </w:rPr>
        <w:tab/>
      </w:r>
      <w:r w:rsidRPr="008A552B"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_Toc509417914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C34A20">
        <w:lastRenderedPageBreak/>
        <w:fldChar w:fldCharType="begin"/>
      </w:r>
      <w:r w:rsidR="00C34A20">
        <w:instrText xml:space="preserve"> TITLE  \* MERGEFORMAT </w:instrText>
      </w:r>
      <w:r w:rsidR="00C34A20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C34A20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509417907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E421C6" w:rsidRPr="00400EB4" w:rsidRDefault="00AD64E8" w:rsidP="00A743BE">
      <w:r w:rsidRPr="00400EB4">
        <w:t xml:space="preserve">The </w:t>
      </w:r>
      <w:r w:rsidRPr="00400EB4">
        <w:rPr>
          <w:b/>
          <w:bCs/>
        </w:rPr>
        <w:t>Supplementary Specification</w:t>
      </w:r>
      <w:r w:rsidRPr="00400EB4">
        <w:t xml:space="preserve"> captures the system requirements that are not readily captured in the use cases of the use-case model. Such requirements include: </w:t>
      </w:r>
    </w:p>
    <w:p w:rsidR="00E421C6" w:rsidRPr="00400EB4" w:rsidRDefault="00AD64E8" w:rsidP="00A743BE">
      <w:r w:rsidRPr="00400EB4">
        <w:t xml:space="preserve">Legal and regulatory requirements, including application standards. </w:t>
      </w:r>
    </w:p>
    <w:p w:rsidR="00E421C6" w:rsidRPr="00400EB4" w:rsidRDefault="00AD64E8" w:rsidP="00A743BE">
      <w:r w:rsidRPr="00400EB4">
        <w:t xml:space="preserve">Quality attributes of the system to be built, including </w:t>
      </w:r>
      <w:r w:rsidR="009914D6">
        <w:t xml:space="preserve">modifiability, testability, conceptual integrity, usability and performance </w:t>
      </w:r>
      <w:r w:rsidRPr="00400EB4">
        <w:t xml:space="preserve">requirements. </w:t>
      </w:r>
    </w:p>
    <w:p w:rsidR="00E421C6" w:rsidRPr="00400EB4" w:rsidRDefault="00AD64E8" w:rsidP="00A743BE">
      <w:r w:rsidRPr="00400EB4">
        <w:t>Other requirements such as operating systems and environments, compatibility requirements, and design constraints.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509417908"/>
      <w:r w:rsidRPr="00400EB4">
        <w:rPr>
          <w:rFonts w:ascii="Times New Roman" w:hAnsi="Times New Roman"/>
        </w:rPr>
        <w:t>Non-functional Requirements</w:t>
      </w:r>
      <w:bookmarkEnd w:id="3"/>
    </w:p>
    <w:p w:rsidR="0040432F" w:rsidRPr="00400EB4" w:rsidRDefault="0040432F" w:rsidP="0040432F"/>
    <w:p w:rsidR="0040432F" w:rsidRDefault="00FB7452" w:rsidP="0040432F">
      <w:pPr>
        <w:pStyle w:val="Heading2"/>
        <w:rPr>
          <w:rFonts w:ascii="Times New Roman" w:hAnsi="Times New Roman"/>
        </w:rPr>
      </w:pPr>
      <w:bookmarkStart w:id="4" w:name="_Toc509417909"/>
      <w:r>
        <w:rPr>
          <w:rFonts w:ascii="Times New Roman" w:hAnsi="Times New Roman"/>
        </w:rPr>
        <w:t>Modifiability</w:t>
      </w:r>
      <w:bookmarkEnd w:id="4"/>
    </w:p>
    <w:p w:rsidR="00FB7452" w:rsidRDefault="00FB7452" w:rsidP="00FB7452">
      <w:r>
        <w:rPr>
          <w:b/>
        </w:rPr>
        <w:t>-</w:t>
      </w:r>
      <w:r w:rsidRPr="00D27708">
        <w:rPr>
          <w:b/>
        </w:rPr>
        <w:tab/>
        <w:t xml:space="preserve">Quality attribute definition: </w:t>
      </w:r>
      <w:r>
        <w:t xml:space="preserve">How easy (or how costly) it is to change parts of the system. </w:t>
      </w:r>
    </w:p>
    <w:p w:rsidR="00FB7452" w:rsidRDefault="00FB7452" w:rsidP="00FB7452">
      <w:r w:rsidRPr="00D27708">
        <w:rPr>
          <w:b/>
        </w:rPr>
        <w:t>-</w:t>
      </w:r>
      <w:r w:rsidRPr="00D27708">
        <w:rPr>
          <w:b/>
        </w:rPr>
        <w:tab/>
        <w:t xml:space="preserve">Source of stimulus: </w:t>
      </w:r>
      <w:r>
        <w:t>Developer</w:t>
      </w:r>
    </w:p>
    <w:p w:rsidR="00FB7452" w:rsidRDefault="00FB7452" w:rsidP="00FB7452">
      <w:r w:rsidRPr="00D27708">
        <w:rPr>
          <w:b/>
        </w:rPr>
        <w:t>-</w:t>
      </w:r>
      <w:r w:rsidRPr="00D27708">
        <w:rPr>
          <w:b/>
        </w:rPr>
        <w:tab/>
        <w:t xml:space="preserve">Stimulus: </w:t>
      </w:r>
      <w:r>
        <w:t>Change database management system</w:t>
      </w:r>
    </w:p>
    <w:p w:rsidR="00FB7452" w:rsidRDefault="00FB7452" w:rsidP="00FB7452">
      <w:r w:rsidRPr="00D27708">
        <w:rPr>
          <w:b/>
        </w:rPr>
        <w:t>-</w:t>
      </w:r>
      <w:r w:rsidRPr="00D27708">
        <w:rPr>
          <w:b/>
        </w:rPr>
        <w:tab/>
        <w:t>Environment:</w:t>
      </w:r>
      <w:r>
        <w:t xml:space="preserve"> system is in development</w:t>
      </w:r>
    </w:p>
    <w:p w:rsidR="00FB7452" w:rsidRPr="00A30DB1" w:rsidRDefault="00FB7452" w:rsidP="00FB7452">
      <w:r w:rsidRPr="00D27708">
        <w:rPr>
          <w:b/>
        </w:rPr>
        <w:t>-</w:t>
      </w:r>
      <w:r w:rsidRPr="00D27708">
        <w:rPr>
          <w:b/>
        </w:rPr>
        <w:tab/>
        <w:t xml:space="preserve">Artifact: </w:t>
      </w:r>
      <w:r>
        <w:t>Data access layer.</w:t>
      </w:r>
    </w:p>
    <w:p w:rsidR="00FB7452" w:rsidRPr="00A30DB1" w:rsidRDefault="00FB7452" w:rsidP="00FB7452">
      <w:r w:rsidRPr="00D27708">
        <w:rPr>
          <w:b/>
        </w:rPr>
        <w:t>-</w:t>
      </w:r>
      <w:r w:rsidRPr="00D27708">
        <w:rPr>
          <w:b/>
        </w:rPr>
        <w:tab/>
        <w:t xml:space="preserve">Response: </w:t>
      </w:r>
      <w:r>
        <w:t>Database is changed without affecting the rest of the project.</w:t>
      </w:r>
    </w:p>
    <w:p w:rsidR="00FB7452" w:rsidRDefault="00FB7452" w:rsidP="00FB7452">
      <w:r w:rsidRPr="00D27708">
        <w:rPr>
          <w:b/>
        </w:rPr>
        <w:t>-</w:t>
      </w:r>
      <w:r w:rsidRPr="00D27708">
        <w:rPr>
          <w:b/>
        </w:rPr>
        <w:tab/>
        <w:t xml:space="preserve">Response measure: </w:t>
      </w:r>
      <w:r>
        <w:t>amount of time spent making the change.</w:t>
      </w:r>
    </w:p>
    <w:p w:rsidR="00FB7452" w:rsidRPr="00421567" w:rsidRDefault="00FB7452" w:rsidP="00FB7452">
      <w:r w:rsidRPr="00D27708">
        <w:rPr>
          <w:b/>
        </w:rPr>
        <w:t>-</w:t>
      </w:r>
      <w:r w:rsidRPr="00D27708">
        <w:rPr>
          <w:b/>
        </w:rPr>
        <w:tab/>
        <w:t>Tactics</w:t>
      </w:r>
      <w:r>
        <w:rPr>
          <w:b/>
        </w:rPr>
        <w:t xml:space="preserve">: </w:t>
      </w:r>
      <w:r w:rsidR="00421567">
        <w:t>keep coupling low and cohesion high.</w:t>
      </w:r>
    </w:p>
    <w:p w:rsidR="00FB7452" w:rsidRPr="00FB7452" w:rsidRDefault="00FB7452" w:rsidP="00FB7452"/>
    <w:p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509417910"/>
      <w:r w:rsidRPr="00400EB4">
        <w:rPr>
          <w:rFonts w:ascii="Times New Roman" w:hAnsi="Times New Roman"/>
        </w:rPr>
        <w:t>Testability</w:t>
      </w:r>
      <w:bookmarkEnd w:id="5"/>
    </w:p>
    <w:p w:rsidR="00A30DB1" w:rsidRDefault="00FB7452" w:rsidP="00A30DB1">
      <w:r>
        <w:rPr>
          <w:b/>
        </w:rPr>
        <w:t>-</w:t>
      </w:r>
      <w:r w:rsidR="00A30DB1" w:rsidRPr="00D27708">
        <w:rPr>
          <w:b/>
        </w:rPr>
        <w:tab/>
        <w:t xml:space="preserve">Quality attribute definition: </w:t>
      </w:r>
      <w:r w:rsidR="00A30DB1" w:rsidRPr="00A30DB1">
        <w:t xml:space="preserve">Testability is concerned with how easy it is to create tests and execute the tests. </w:t>
      </w:r>
    </w:p>
    <w:p w:rsidR="00A30DB1" w:rsidRDefault="00A30DB1" w:rsidP="00A30DB1">
      <w:r w:rsidRPr="00D27708">
        <w:rPr>
          <w:b/>
        </w:rPr>
        <w:t>-</w:t>
      </w:r>
      <w:r w:rsidRPr="00D27708">
        <w:rPr>
          <w:b/>
        </w:rPr>
        <w:tab/>
        <w:t xml:space="preserve">Source of stimulus: </w:t>
      </w:r>
      <w:r>
        <w:t>Developer</w:t>
      </w:r>
    </w:p>
    <w:p w:rsidR="00A30DB1" w:rsidRDefault="00A30DB1" w:rsidP="00A30DB1">
      <w:r w:rsidRPr="00D27708">
        <w:rPr>
          <w:b/>
        </w:rPr>
        <w:t>-</w:t>
      </w:r>
      <w:r w:rsidRPr="00D27708">
        <w:rPr>
          <w:b/>
        </w:rPr>
        <w:tab/>
        <w:t xml:space="preserve">Stimulus: </w:t>
      </w:r>
      <w:r>
        <w:t>new feature is added, needs to be tested</w:t>
      </w:r>
    </w:p>
    <w:p w:rsidR="00A30DB1" w:rsidRDefault="00A30DB1" w:rsidP="00A30DB1">
      <w:r w:rsidRPr="00D27708">
        <w:rPr>
          <w:b/>
        </w:rPr>
        <w:t>-</w:t>
      </w:r>
      <w:r w:rsidRPr="00D27708">
        <w:rPr>
          <w:b/>
        </w:rPr>
        <w:tab/>
        <w:t>Environment:</w:t>
      </w:r>
      <w:r>
        <w:t xml:space="preserve"> system is in development</w:t>
      </w:r>
    </w:p>
    <w:p w:rsidR="00A30DB1" w:rsidRPr="00A30DB1" w:rsidRDefault="00A30DB1" w:rsidP="00A30DB1">
      <w:r w:rsidRPr="00D27708">
        <w:rPr>
          <w:b/>
        </w:rPr>
        <w:t>-</w:t>
      </w:r>
      <w:r w:rsidRPr="00D27708">
        <w:rPr>
          <w:b/>
        </w:rPr>
        <w:tab/>
        <w:t xml:space="preserve">Artifact: </w:t>
      </w:r>
      <w:r>
        <w:t>part of the system to be tested</w:t>
      </w:r>
    </w:p>
    <w:p w:rsidR="00A30DB1" w:rsidRPr="00A30DB1" w:rsidRDefault="00A30DB1" w:rsidP="00A30DB1">
      <w:r w:rsidRPr="00D27708">
        <w:rPr>
          <w:b/>
        </w:rPr>
        <w:t>-</w:t>
      </w:r>
      <w:r w:rsidRPr="00D27708">
        <w:rPr>
          <w:b/>
        </w:rPr>
        <w:tab/>
        <w:t xml:space="preserve">Response: </w:t>
      </w:r>
      <w:r>
        <w:t xml:space="preserve">developer can </w:t>
      </w:r>
      <w:r w:rsidR="00FB7452">
        <w:t>inspect the state values.</w:t>
      </w:r>
    </w:p>
    <w:p w:rsidR="00A30DB1" w:rsidRDefault="00A30DB1" w:rsidP="00A30DB1">
      <w:r w:rsidRPr="00D27708">
        <w:rPr>
          <w:b/>
        </w:rPr>
        <w:t>-</w:t>
      </w:r>
      <w:r w:rsidRPr="00D27708">
        <w:rPr>
          <w:b/>
        </w:rPr>
        <w:tab/>
        <w:t xml:space="preserve">Response measure: </w:t>
      </w:r>
      <w:r>
        <w:t>amount of time spent writing and executing the tests</w:t>
      </w:r>
    </w:p>
    <w:p w:rsidR="00FB7452" w:rsidRDefault="00FB7452" w:rsidP="00A30DB1">
      <w:r>
        <w:tab/>
      </w:r>
      <w:r>
        <w:tab/>
      </w:r>
      <w:r>
        <w:tab/>
        <w:t xml:space="preserve">     Test coverage</w:t>
      </w:r>
    </w:p>
    <w:p w:rsidR="00A30DB1" w:rsidRPr="00421567" w:rsidRDefault="00A30DB1" w:rsidP="00A30DB1">
      <w:r w:rsidRPr="00D27708">
        <w:rPr>
          <w:b/>
        </w:rPr>
        <w:t>-</w:t>
      </w:r>
      <w:r w:rsidRPr="00D27708">
        <w:rPr>
          <w:b/>
        </w:rPr>
        <w:tab/>
        <w:t>Tactics</w:t>
      </w:r>
      <w:r>
        <w:rPr>
          <w:b/>
        </w:rPr>
        <w:t xml:space="preserve">: </w:t>
      </w:r>
      <w:r w:rsidR="00421567">
        <w:t>Keeping the design modular, so objects can be mocked.</w:t>
      </w:r>
    </w:p>
    <w:p w:rsidR="00A30DB1" w:rsidRPr="00A30DB1" w:rsidRDefault="00A30DB1" w:rsidP="00A30DB1"/>
    <w:p w:rsidR="0040432F" w:rsidRDefault="004D5BEE" w:rsidP="0040432F">
      <w:pPr>
        <w:pStyle w:val="Heading2"/>
        <w:rPr>
          <w:rFonts w:ascii="Times New Roman" w:hAnsi="Times New Roman"/>
        </w:rPr>
      </w:pPr>
      <w:bookmarkStart w:id="6" w:name="_Toc509417911"/>
      <w:r>
        <w:rPr>
          <w:rFonts w:ascii="Times New Roman" w:hAnsi="Times New Roman"/>
        </w:rPr>
        <w:t>Conceptual Integrity</w:t>
      </w:r>
      <w:bookmarkEnd w:id="6"/>
      <w:r>
        <w:rPr>
          <w:rFonts w:ascii="Times New Roman" w:hAnsi="Times New Roman"/>
        </w:rPr>
        <w:t xml:space="preserve"> </w:t>
      </w:r>
    </w:p>
    <w:p w:rsidR="004D5BEE" w:rsidRDefault="004D5BEE" w:rsidP="004D5BEE">
      <w:r>
        <w:rPr>
          <w:b/>
        </w:rPr>
        <w:t>-</w:t>
      </w:r>
      <w:r w:rsidRPr="00D27708">
        <w:rPr>
          <w:b/>
        </w:rPr>
        <w:tab/>
        <w:t xml:space="preserve">Quality attribute definition: </w:t>
      </w:r>
      <w:r w:rsidR="00421567">
        <w:t>How consistent and coherent is the design and code of the application.</w:t>
      </w:r>
    </w:p>
    <w:p w:rsidR="004D5BEE" w:rsidRDefault="004D5BEE" w:rsidP="004D5BEE">
      <w:r w:rsidRPr="00D27708">
        <w:rPr>
          <w:b/>
        </w:rPr>
        <w:t>-</w:t>
      </w:r>
      <w:r w:rsidRPr="00D27708">
        <w:rPr>
          <w:b/>
        </w:rPr>
        <w:tab/>
        <w:t xml:space="preserve">Source of stimulus: </w:t>
      </w:r>
      <w:r w:rsidR="00421567">
        <w:t>Maintenance d</w:t>
      </w:r>
      <w:r>
        <w:t>eveloper</w:t>
      </w:r>
    </w:p>
    <w:p w:rsidR="004D5BEE" w:rsidRPr="00421567" w:rsidRDefault="004D5BEE" w:rsidP="004D5BEE">
      <w:r w:rsidRPr="00D27708">
        <w:rPr>
          <w:b/>
        </w:rPr>
        <w:t>-</w:t>
      </w:r>
      <w:r w:rsidRPr="00D27708">
        <w:rPr>
          <w:b/>
        </w:rPr>
        <w:tab/>
        <w:t xml:space="preserve">Stimulus: </w:t>
      </w:r>
      <w:r w:rsidR="00421567">
        <w:t>bug found in part of the program.</w:t>
      </w:r>
    </w:p>
    <w:p w:rsidR="004D5BEE" w:rsidRDefault="004D5BEE" w:rsidP="004D5BEE">
      <w:r w:rsidRPr="00D27708">
        <w:rPr>
          <w:b/>
        </w:rPr>
        <w:t>-</w:t>
      </w:r>
      <w:r w:rsidRPr="00D27708">
        <w:rPr>
          <w:b/>
        </w:rPr>
        <w:tab/>
        <w:t>Environment:</w:t>
      </w:r>
      <w:r>
        <w:t xml:space="preserve"> system is </w:t>
      </w:r>
      <w:r w:rsidR="00421567">
        <w:t>deployed.</w:t>
      </w:r>
    </w:p>
    <w:p w:rsidR="004D5BEE" w:rsidRPr="00A30DB1" w:rsidRDefault="004D5BEE" w:rsidP="004D5BEE">
      <w:r w:rsidRPr="00D27708">
        <w:rPr>
          <w:b/>
        </w:rPr>
        <w:t>-</w:t>
      </w:r>
      <w:r w:rsidRPr="00D27708">
        <w:rPr>
          <w:b/>
        </w:rPr>
        <w:tab/>
        <w:t xml:space="preserve">Artifact: </w:t>
      </w:r>
      <w:r w:rsidR="00421567">
        <w:t>buggy code.</w:t>
      </w:r>
    </w:p>
    <w:p w:rsidR="004D5BEE" w:rsidRPr="00A30DB1" w:rsidRDefault="004D5BEE" w:rsidP="004D5BEE">
      <w:r w:rsidRPr="00D27708">
        <w:rPr>
          <w:b/>
        </w:rPr>
        <w:t>-</w:t>
      </w:r>
      <w:r w:rsidRPr="00D27708">
        <w:rPr>
          <w:b/>
        </w:rPr>
        <w:tab/>
        <w:t xml:space="preserve">Response: </w:t>
      </w:r>
      <w:r w:rsidR="00421567">
        <w:t>system is easily comprehended, and bug corrected.</w:t>
      </w:r>
    </w:p>
    <w:p w:rsidR="004D5BEE" w:rsidRDefault="004D5BEE" w:rsidP="004D5BEE">
      <w:r w:rsidRPr="00D27708">
        <w:rPr>
          <w:b/>
        </w:rPr>
        <w:t>-</w:t>
      </w:r>
      <w:r w:rsidRPr="00D27708">
        <w:rPr>
          <w:b/>
        </w:rPr>
        <w:tab/>
        <w:t xml:space="preserve">Response measure: </w:t>
      </w:r>
      <w:r>
        <w:t>amount of time spent making the change.</w:t>
      </w:r>
    </w:p>
    <w:p w:rsidR="004D5BEE" w:rsidRPr="004D5BEE" w:rsidRDefault="004D5BEE" w:rsidP="004D5BEE">
      <w:r w:rsidRPr="00D27708">
        <w:rPr>
          <w:b/>
        </w:rPr>
        <w:t>-</w:t>
      </w:r>
      <w:r w:rsidRPr="00D27708">
        <w:rPr>
          <w:b/>
        </w:rPr>
        <w:tab/>
        <w:t>Tactics</w:t>
      </w:r>
      <w:r>
        <w:rPr>
          <w:b/>
        </w:rPr>
        <w:t xml:space="preserve">: </w:t>
      </w:r>
      <w:r>
        <w:t>coding standards, variable naming conventions</w:t>
      </w:r>
    </w:p>
    <w:p w:rsidR="00093FD3" w:rsidRPr="00421567" w:rsidRDefault="00093FD3" w:rsidP="00093FD3">
      <w:pPr>
        <w:pStyle w:val="Heading2"/>
        <w:rPr>
          <w:rFonts w:ascii="Times New Roman" w:hAnsi="Times New Roman"/>
        </w:rPr>
      </w:pPr>
      <w:bookmarkStart w:id="7" w:name="_Toc509417912"/>
      <w:r>
        <w:rPr>
          <w:rFonts w:ascii="Times New Roman" w:hAnsi="Times New Roman"/>
        </w:rPr>
        <w:t>Usability</w:t>
      </w:r>
      <w:bookmarkEnd w:id="7"/>
    </w:p>
    <w:p w:rsidR="00093FD3" w:rsidRPr="00421567" w:rsidRDefault="00093FD3" w:rsidP="00093FD3">
      <w:r w:rsidRPr="00D27708">
        <w:rPr>
          <w:b/>
        </w:rPr>
        <w:t>-</w:t>
      </w:r>
      <w:r w:rsidRPr="00D27708">
        <w:rPr>
          <w:b/>
        </w:rPr>
        <w:tab/>
        <w:t xml:space="preserve">Quality attribute definition: </w:t>
      </w:r>
      <w:r>
        <w:t>How intuitive is the application is to the average user. Satisfying all the requirements of the user. How easy it is to accomplish a desired task.</w:t>
      </w:r>
    </w:p>
    <w:p w:rsidR="00093FD3" w:rsidRDefault="00093FD3" w:rsidP="00093FD3">
      <w:r w:rsidRPr="00D27708">
        <w:rPr>
          <w:b/>
        </w:rPr>
        <w:t>-</w:t>
      </w:r>
      <w:r w:rsidRPr="00D27708">
        <w:rPr>
          <w:b/>
        </w:rPr>
        <w:tab/>
        <w:t xml:space="preserve">Source of stimulus: </w:t>
      </w:r>
      <w:r>
        <w:t>end user</w:t>
      </w:r>
    </w:p>
    <w:p w:rsidR="00093FD3" w:rsidRPr="00421567" w:rsidRDefault="00093FD3" w:rsidP="00093FD3">
      <w:r w:rsidRPr="00D27708">
        <w:rPr>
          <w:b/>
        </w:rPr>
        <w:t>-</w:t>
      </w:r>
      <w:r w:rsidRPr="00D27708">
        <w:rPr>
          <w:b/>
        </w:rPr>
        <w:tab/>
        <w:t xml:space="preserve">Stimulus: </w:t>
      </w:r>
      <w:r>
        <w:t>user makes a mistake</w:t>
      </w:r>
    </w:p>
    <w:p w:rsidR="00093FD3" w:rsidRDefault="00093FD3" w:rsidP="00093FD3">
      <w:r w:rsidRPr="00D27708">
        <w:rPr>
          <w:b/>
        </w:rPr>
        <w:t>-</w:t>
      </w:r>
      <w:r w:rsidRPr="00D27708">
        <w:rPr>
          <w:b/>
        </w:rPr>
        <w:tab/>
        <w:t>Environment:</w:t>
      </w:r>
      <w:r>
        <w:t xml:space="preserve"> normal operation</w:t>
      </w:r>
    </w:p>
    <w:p w:rsidR="00093FD3" w:rsidRDefault="00093FD3" w:rsidP="00093FD3">
      <w:r w:rsidRPr="00D27708">
        <w:rPr>
          <w:b/>
        </w:rPr>
        <w:lastRenderedPageBreak/>
        <w:t>-</w:t>
      </w:r>
      <w:r w:rsidRPr="00D27708">
        <w:rPr>
          <w:b/>
        </w:rPr>
        <w:tab/>
        <w:t xml:space="preserve">Artifact: </w:t>
      </w:r>
      <w:r>
        <w:t>system</w:t>
      </w:r>
    </w:p>
    <w:p w:rsidR="00093FD3" w:rsidRPr="00421567" w:rsidRDefault="00093FD3" w:rsidP="00093FD3">
      <w:r w:rsidRPr="00D27708">
        <w:rPr>
          <w:b/>
        </w:rPr>
        <w:t>-</w:t>
      </w:r>
      <w:r w:rsidRPr="00D27708">
        <w:rPr>
          <w:b/>
        </w:rPr>
        <w:tab/>
        <w:t xml:space="preserve">Response: </w:t>
      </w:r>
      <w:r>
        <w:t xml:space="preserve">system provides and undo or a cancel </w:t>
      </w:r>
    </w:p>
    <w:p w:rsidR="00093FD3" w:rsidRDefault="00093FD3" w:rsidP="00093FD3">
      <w:r w:rsidRPr="00D27708">
        <w:rPr>
          <w:b/>
        </w:rPr>
        <w:t>-</w:t>
      </w:r>
      <w:r w:rsidRPr="00D27708">
        <w:rPr>
          <w:b/>
        </w:rPr>
        <w:tab/>
        <w:t xml:space="preserve">Response measure: </w:t>
      </w:r>
      <w:r>
        <w:t>user satisfaction</w:t>
      </w:r>
    </w:p>
    <w:p w:rsidR="00093FD3" w:rsidRPr="00D27708" w:rsidRDefault="00093FD3" w:rsidP="00093FD3">
      <w:pPr>
        <w:rPr>
          <w:b/>
        </w:rPr>
      </w:pPr>
      <w:r w:rsidRPr="00D27708">
        <w:rPr>
          <w:b/>
        </w:rPr>
        <w:t>-</w:t>
      </w:r>
      <w:r w:rsidRPr="00D27708">
        <w:rPr>
          <w:b/>
        </w:rPr>
        <w:tab/>
        <w:t>Tactics</w:t>
      </w:r>
      <w:r>
        <w:rPr>
          <w:b/>
        </w:rPr>
        <w:t xml:space="preserve">: </w:t>
      </w:r>
    </w:p>
    <w:p w:rsidR="00093FD3" w:rsidRDefault="00093FD3" w:rsidP="00093FD3">
      <w:pPr>
        <w:pStyle w:val="Heading2"/>
        <w:rPr>
          <w:rFonts w:ascii="Times New Roman" w:hAnsi="Times New Roman"/>
        </w:rPr>
      </w:pPr>
      <w:bookmarkStart w:id="8" w:name="_Toc509417913"/>
      <w:r w:rsidRPr="00400EB4">
        <w:rPr>
          <w:rFonts w:ascii="Times New Roman" w:hAnsi="Times New Roman"/>
        </w:rPr>
        <w:t>Performance</w:t>
      </w:r>
      <w:bookmarkEnd w:id="8"/>
    </w:p>
    <w:p w:rsidR="00093FD3" w:rsidRDefault="00093FD3" w:rsidP="00093FD3">
      <w:r>
        <w:rPr>
          <w:b/>
        </w:rPr>
        <w:t>-</w:t>
      </w:r>
      <w:r w:rsidRPr="00D27708">
        <w:rPr>
          <w:b/>
        </w:rPr>
        <w:tab/>
        <w:t xml:space="preserve">Quality attribute definition: </w:t>
      </w:r>
      <w:r>
        <w:t>performance can be broken down to two subcategories: throughput and latency. Throughput is concerned with how many events/requests are handled on a large period, while latency is how fast individual events are handled/reflected to the user.</w:t>
      </w:r>
    </w:p>
    <w:p w:rsidR="00093FD3" w:rsidRDefault="00093FD3" w:rsidP="00093FD3">
      <w:r w:rsidRPr="00D27708">
        <w:rPr>
          <w:b/>
        </w:rPr>
        <w:t>-</w:t>
      </w:r>
      <w:r w:rsidRPr="00D27708">
        <w:rPr>
          <w:b/>
        </w:rPr>
        <w:tab/>
        <w:t xml:space="preserve">Source of stimulus: </w:t>
      </w:r>
      <w:r>
        <w:t>User</w:t>
      </w:r>
    </w:p>
    <w:p w:rsidR="00093FD3" w:rsidRDefault="00093FD3" w:rsidP="00093FD3">
      <w:r w:rsidRPr="00D27708">
        <w:rPr>
          <w:b/>
        </w:rPr>
        <w:t>-</w:t>
      </w:r>
      <w:r w:rsidRPr="00D27708">
        <w:rPr>
          <w:b/>
        </w:rPr>
        <w:tab/>
        <w:t xml:space="preserve">Stimulus: </w:t>
      </w:r>
      <w:r>
        <w:t>Button click</w:t>
      </w:r>
    </w:p>
    <w:p w:rsidR="00093FD3" w:rsidRDefault="00093FD3" w:rsidP="00093FD3">
      <w:r w:rsidRPr="00D27708">
        <w:rPr>
          <w:b/>
        </w:rPr>
        <w:t>-</w:t>
      </w:r>
      <w:r w:rsidRPr="00D27708">
        <w:rPr>
          <w:b/>
        </w:rPr>
        <w:tab/>
        <w:t>Environment:</w:t>
      </w:r>
      <w:r>
        <w:t xml:space="preserve"> system is operating normally</w:t>
      </w:r>
    </w:p>
    <w:p w:rsidR="00093FD3" w:rsidRPr="004D5BEE" w:rsidRDefault="00093FD3" w:rsidP="00093FD3">
      <w:r w:rsidRPr="00D27708">
        <w:rPr>
          <w:b/>
        </w:rPr>
        <w:t>-</w:t>
      </w:r>
      <w:r w:rsidRPr="00D27708">
        <w:rPr>
          <w:b/>
        </w:rPr>
        <w:tab/>
        <w:t>Artifact:</w:t>
      </w:r>
      <w:r>
        <w:rPr>
          <w:b/>
        </w:rPr>
        <w:t xml:space="preserve"> </w:t>
      </w:r>
      <w:r>
        <w:t>complete system.</w:t>
      </w:r>
    </w:p>
    <w:p w:rsidR="00093FD3" w:rsidRPr="004D5BEE" w:rsidRDefault="00093FD3" w:rsidP="00093FD3">
      <w:r w:rsidRPr="00D27708">
        <w:rPr>
          <w:b/>
        </w:rPr>
        <w:t>-</w:t>
      </w:r>
      <w:r w:rsidRPr="00D27708">
        <w:rPr>
          <w:b/>
        </w:rPr>
        <w:tab/>
        <w:t xml:space="preserve">Response: </w:t>
      </w:r>
      <w:r>
        <w:t>system performs operation related to button click.</w:t>
      </w:r>
    </w:p>
    <w:p w:rsidR="0040432F" w:rsidRDefault="00093FD3" w:rsidP="0040432F">
      <w:r w:rsidRPr="00D27708">
        <w:rPr>
          <w:b/>
        </w:rPr>
        <w:t>-</w:t>
      </w:r>
      <w:r w:rsidRPr="00D27708">
        <w:rPr>
          <w:b/>
        </w:rPr>
        <w:tab/>
        <w:t xml:space="preserve">Response measure: </w:t>
      </w:r>
      <w:r>
        <w:t>the amount of time between button click and response.</w:t>
      </w:r>
    </w:p>
    <w:p w:rsidR="00093FD3" w:rsidRDefault="00093FD3" w:rsidP="0040432F"/>
    <w:p w:rsidR="00093FD3" w:rsidRPr="00400EB4" w:rsidRDefault="00093FD3" w:rsidP="0040432F"/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9" w:name="_Toc509417914"/>
      <w:r w:rsidRPr="00400EB4">
        <w:rPr>
          <w:rFonts w:ascii="Times New Roman" w:hAnsi="Times New Roman"/>
        </w:rPr>
        <w:t>Design Constraints</w:t>
      </w:r>
      <w:bookmarkEnd w:id="9"/>
    </w:p>
    <w:p w:rsidR="00F065B9" w:rsidRDefault="00F065B9" w:rsidP="00F065B9">
      <w:pPr>
        <w:pStyle w:val="BodyText"/>
      </w:pPr>
      <w:r>
        <w:t>The software language used for this project is C#.</w:t>
      </w:r>
    </w:p>
    <w:p w:rsidR="00F065B9" w:rsidRDefault="00F065B9" w:rsidP="00F065B9">
      <w:pPr>
        <w:pStyle w:val="BodyText"/>
      </w:pPr>
      <w:r>
        <w:t xml:space="preserve">As the main development tool Visual Studio 2017 Community edition will be used. </w:t>
      </w:r>
    </w:p>
    <w:p w:rsidR="00F065B9" w:rsidRPr="00F065B9" w:rsidRDefault="009914D6" w:rsidP="00F065B9">
      <w:pPr>
        <w:pStyle w:val="BodyText"/>
      </w:pPr>
      <w:r>
        <w:t>As R</w:t>
      </w:r>
      <w:r w:rsidR="00F065B9">
        <w:t xml:space="preserve">elational </w:t>
      </w:r>
      <w:r>
        <w:t xml:space="preserve">Database </w:t>
      </w:r>
      <w:r w:rsidR="00F065B9">
        <w:t xml:space="preserve">management system </w:t>
      </w:r>
      <w:r>
        <w:t>MSSQL will be used</w:t>
      </w:r>
      <w:r w:rsidR="00F065B9">
        <w:t>.</w:t>
      </w:r>
    </w:p>
    <w:p w:rsidR="00921E0D" w:rsidRPr="00400EB4" w:rsidRDefault="007B24A7" w:rsidP="00093FD3">
      <w:pPr>
        <w:pStyle w:val="BodyText"/>
        <w:ind w:left="0"/>
      </w:pPr>
      <w:r>
        <w:tab/>
        <w:t>The Entity framework will be used to make the life of the developer easier and the developer process less error prone.</w:t>
      </w:r>
      <w:bookmarkStart w:id="10" w:name="_GoBack"/>
      <w:bookmarkEnd w:id="10"/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A20" w:rsidRDefault="00C34A20">
      <w:pPr>
        <w:spacing w:line="240" w:lineRule="auto"/>
      </w:pPr>
      <w:r>
        <w:separator/>
      </w:r>
    </w:p>
  </w:endnote>
  <w:endnote w:type="continuationSeparator" w:id="0">
    <w:p w:rsidR="00C34A20" w:rsidRDefault="00C34A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center"/>
          </w:pPr>
          <w:r>
            <w:sym w:font="Symbol" w:char="F0D3"/>
          </w:r>
          <w:r w:rsidR="00C34A20">
            <w:fldChar w:fldCharType="begin"/>
          </w:r>
          <w:r w:rsidR="00C34A20">
            <w:instrText xml:space="preserve"> DOCPROPERTY "Company"  \* MERGEFORMAT </w:instrText>
          </w:r>
          <w:r w:rsidR="00C34A20">
            <w:fldChar w:fldCharType="separate"/>
          </w:r>
          <w:r w:rsidR="00697B53">
            <w:t>&lt;Student</w:t>
          </w:r>
          <w:r w:rsidR="00921E0D">
            <w:t xml:space="preserve"> Name&gt;</w:t>
          </w:r>
          <w:r w:rsidR="00C34A20">
            <w:fldChar w:fldCharType="end"/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7B24A7">
            <w:rPr>
              <w:noProof/>
            </w:rPr>
            <w:t>2018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A20" w:rsidRDefault="00C34A20">
      <w:pPr>
        <w:spacing w:line="240" w:lineRule="auto"/>
      </w:pPr>
      <w:r>
        <w:separator/>
      </w:r>
    </w:p>
  </w:footnote>
  <w:footnote w:type="continuationSeparator" w:id="0">
    <w:p w:rsidR="00C34A20" w:rsidRDefault="00C34A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7B4577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6413F7">
      <w:rPr>
        <w:rFonts w:ascii="Arial" w:hAnsi="Arial"/>
        <w:b/>
        <w:sz w:val="36"/>
      </w:rPr>
      <w:t>Ács</w:t>
    </w:r>
    <w:proofErr w:type="spellEnd"/>
    <w:r w:rsidR="006413F7">
      <w:rPr>
        <w:rFonts w:ascii="Arial" w:hAnsi="Arial"/>
        <w:b/>
        <w:sz w:val="36"/>
      </w:rPr>
      <w:t xml:space="preserve"> </w:t>
    </w:r>
    <w:proofErr w:type="spellStart"/>
    <w:r w:rsidR="006413F7">
      <w:rPr>
        <w:rFonts w:ascii="Arial" w:hAnsi="Arial"/>
        <w:b/>
        <w:sz w:val="36"/>
      </w:rPr>
      <w:t>Dávid</w:t>
    </w:r>
    <w:proofErr w:type="spellEnd"/>
    <w:r>
      <w:rPr>
        <w:rFonts w:ascii="Arial" w:hAnsi="Arial"/>
        <w:b/>
        <w:sz w:val="36"/>
      </w:rPr>
      <w:fldChar w:fldCharType="end"/>
    </w:r>
  </w:p>
  <w:p w:rsidR="00697B53" w:rsidRDefault="00C34A2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6413F7">
      <w:rPr>
        <w:rFonts w:ascii="Arial" w:hAnsi="Arial"/>
        <w:b/>
        <w:sz w:val="36"/>
      </w:rPr>
      <w:t>30432</w:t>
    </w:r>
    <w:r>
      <w:rPr>
        <w:rFonts w:ascii="Arial" w:hAnsi="Arial"/>
        <w:b/>
        <w:sz w:val="36"/>
      </w:rPr>
      <w:fldChar w:fldCharType="end"/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C34A2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6413F7">
            <w:t>Bike portal</w:t>
          </w:r>
          <w:r>
            <w:fldChar w:fldCharType="end"/>
          </w:r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31885">
            <w:t>1.0</w:t>
          </w:r>
        </w:p>
      </w:tc>
    </w:tr>
    <w:tr w:rsidR="00E421C6">
      <w:tc>
        <w:tcPr>
          <w:tcW w:w="6379" w:type="dxa"/>
        </w:tcPr>
        <w:p w:rsidR="00E421C6" w:rsidRDefault="00C34A2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421C6" w:rsidRPr="006413F7" w:rsidRDefault="00AD64E8">
          <w:pPr>
            <w:rPr>
              <w:lang w:val="ro-RO"/>
            </w:rPr>
          </w:pPr>
          <w:r>
            <w:t xml:space="preserve">  Date:  </w:t>
          </w:r>
          <w:r w:rsidR="006413F7">
            <w:t>1</w:t>
          </w:r>
          <w:r w:rsidR="00B8771A">
            <w:t>9</w:t>
          </w:r>
          <w:r w:rsidR="006413F7">
            <w:rPr>
              <w:lang w:val="ro-RO"/>
            </w:rPr>
            <w:t>/Mar/18</w:t>
          </w:r>
        </w:p>
      </w:tc>
    </w:tr>
    <w:tr w:rsidR="00E421C6">
      <w:tc>
        <w:tcPr>
          <w:tcW w:w="9558" w:type="dxa"/>
          <w:gridSpan w:val="2"/>
        </w:tcPr>
        <w:p w:rsidR="00E421C6" w:rsidRDefault="00AD64E8">
          <w:r>
            <w:t>&lt;document identifier&gt;</w:t>
          </w:r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093FD3"/>
    <w:rsid w:val="001500A9"/>
    <w:rsid w:val="00161A84"/>
    <w:rsid w:val="001C12A4"/>
    <w:rsid w:val="00400EB4"/>
    <w:rsid w:val="0040432F"/>
    <w:rsid w:val="00421567"/>
    <w:rsid w:val="00470AB7"/>
    <w:rsid w:val="004D5BEE"/>
    <w:rsid w:val="006413F7"/>
    <w:rsid w:val="0067640C"/>
    <w:rsid w:val="00697B53"/>
    <w:rsid w:val="007A32FC"/>
    <w:rsid w:val="007B24A7"/>
    <w:rsid w:val="007B4577"/>
    <w:rsid w:val="008421A9"/>
    <w:rsid w:val="00921E0D"/>
    <w:rsid w:val="00955613"/>
    <w:rsid w:val="009914D6"/>
    <w:rsid w:val="00A30DB1"/>
    <w:rsid w:val="00A743BE"/>
    <w:rsid w:val="00AD64E8"/>
    <w:rsid w:val="00AE0C89"/>
    <w:rsid w:val="00B8771A"/>
    <w:rsid w:val="00BA055D"/>
    <w:rsid w:val="00BB4DAA"/>
    <w:rsid w:val="00C34A20"/>
    <w:rsid w:val="00C579EB"/>
    <w:rsid w:val="00D27708"/>
    <w:rsid w:val="00E421C6"/>
    <w:rsid w:val="00EE5133"/>
    <w:rsid w:val="00F065B9"/>
    <w:rsid w:val="00F31885"/>
    <w:rsid w:val="00FB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C9BF7C"/>
  <w15:docId w15:val="{D55C6378-A5A4-4043-A73F-A7D88AD0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221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DvD</cp:lastModifiedBy>
  <cp:revision>13</cp:revision>
  <cp:lastPrinted>1899-12-31T22:00:00Z</cp:lastPrinted>
  <dcterms:created xsi:type="dcterms:W3CDTF">2010-02-24T09:18:00Z</dcterms:created>
  <dcterms:modified xsi:type="dcterms:W3CDTF">2018-03-21T15:54:00Z</dcterms:modified>
</cp:coreProperties>
</file>