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0E13E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Bike portal</w:t>
      </w:r>
    </w:p>
    <w:p w:rsidR="0085257A" w:rsidRPr="00B90E27" w:rsidRDefault="000E473C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0E13EA" w:rsidRPr="000E13EA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0E13EA" w:rsidRDefault="0085257A">
      <w:pPr>
        <w:pStyle w:val="Title"/>
        <w:jc w:val="right"/>
        <w:rPr>
          <w:rFonts w:ascii="Times New Roman" w:hAnsi="Times New Roman"/>
          <w:sz w:val="28"/>
          <w:lang w:val="ro-RO"/>
        </w:rPr>
      </w:pPr>
      <w:r w:rsidRPr="00B90E27">
        <w:rPr>
          <w:rFonts w:ascii="Times New Roman" w:hAnsi="Times New Roman"/>
          <w:sz w:val="28"/>
        </w:rPr>
        <w:t xml:space="preserve">Version </w:t>
      </w:r>
      <w:r w:rsidR="00136B03">
        <w:rPr>
          <w:rFonts w:ascii="Times New Roman" w:hAnsi="Times New Roman"/>
          <w:sz w:val="28"/>
          <w:lang w:val="ro-RO"/>
        </w:rPr>
        <w:t>1</w:t>
      </w:r>
      <w:r w:rsidR="000E13EA">
        <w:rPr>
          <w:rFonts w:ascii="Times New Roman" w:hAnsi="Times New Roman"/>
          <w:sz w:val="28"/>
          <w:lang w:val="ro-RO"/>
        </w:rPr>
        <w:t>.</w:t>
      </w:r>
      <w:r w:rsidR="00136B03">
        <w:rPr>
          <w:rFonts w:ascii="Times New Roman" w:hAnsi="Times New Roman"/>
          <w:sz w:val="28"/>
          <w:lang w:val="ro-RO"/>
        </w:rPr>
        <w:t>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B90E27" w:rsidRDefault="00B4397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B90E27" w:rsidRDefault="00B4397D">
            <w:pPr>
              <w:pStyle w:val="Tabletext"/>
            </w:pPr>
            <w:r>
              <w:t>Housekeeping – renamed project etc.</w:t>
            </w:r>
          </w:p>
        </w:tc>
        <w:tc>
          <w:tcPr>
            <w:tcW w:w="2304" w:type="dxa"/>
          </w:tcPr>
          <w:p w:rsidR="0085257A" w:rsidRPr="00B90E27" w:rsidRDefault="00B4397D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B90E27"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en-GB"/>
              </w:rPr>
            </w:pPr>
            <w:r>
              <w:t>19</w:t>
            </w:r>
            <w:r>
              <w:rPr>
                <w:lang w:val="en-GB"/>
              </w:rPr>
              <w:t>/Mar/18</w:t>
            </w:r>
          </w:p>
        </w:tc>
        <w:tc>
          <w:tcPr>
            <w:tcW w:w="1152" w:type="dxa"/>
          </w:tcPr>
          <w:p w:rsidR="0085257A" w:rsidRPr="00B90E27" w:rsidRDefault="000B044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0B044C">
            <w:pPr>
              <w:pStyle w:val="Tabletext"/>
            </w:pPr>
            <w:r>
              <w:t>Initial version of Introduction, positioning, stakeholders and product requirements.</w:t>
            </w:r>
          </w:p>
        </w:tc>
        <w:tc>
          <w:tcPr>
            <w:tcW w:w="2304" w:type="dxa"/>
          </w:tcPr>
          <w:p w:rsidR="0085257A" w:rsidRPr="000B044C" w:rsidRDefault="000B044C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0E13EA" w:rsidRPr="0026239A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0E13EA" w:rsidRPr="002A1EF9">
        <w:rPr>
          <w:noProof/>
        </w:rPr>
        <w:t>1.</w:t>
      </w:r>
      <w:r w:rsidR="000E13EA"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0E13EA" w:rsidRPr="002A1EF9">
        <w:rPr>
          <w:noProof/>
        </w:rPr>
        <w:t>Introduction</w:t>
      </w:r>
      <w:r w:rsidR="000E13EA">
        <w:rPr>
          <w:noProof/>
        </w:rPr>
        <w:tab/>
      </w:r>
      <w:r w:rsidR="000E13EA">
        <w:rPr>
          <w:noProof/>
        </w:rPr>
        <w:fldChar w:fldCharType="begin"/>
      </w:r>
      <w:r w:rsidR="000E13EA">
        <w:rPr>
          <w:noProof/>
        </w:rPr>
        <w:instrText xml:space="preserve"> PAGEREF _Toc509151831 \h </w:instrText>
      </w:r>
      <w:r w:rsidR="000E13EA">
        <w:rPr>
          <w:noProof/>
        </w:rPr>
      </w:r>
      <w:r w:rsidR="000E13EA">
        <w:rPr>
          <w:noProof/>
        </w:rPr>
        <w:fldChar w:fldCharType="separate"/>
      </w:r>
      <w:r w:rsidR="001244D5">
        <w:rPr>
          <w:noProof/>
        </w:rPr>
        <w:t>4</w:t>
      </w:r>
      <w:r w:rsidR="000E13EA"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_Toc509151832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_Toc509151833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_Toc509151834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1.4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_Toc509151835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1.5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_Toc509151836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_Toc509151837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_Toc509151838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2.2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_Toc509151839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4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_Toc509151840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3.1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_Toc509151841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3.2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_Toc509151842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3.3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_Toc509151843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0E13EA" w:rsidRPr="0026239A" w:rsidRDefault="000E13E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2A1EF9">
        <w:rPr>
          <w:noProof/>
        </w:rPr>
        <w:t>4.</w:t>
      </w:r>
      <w:r w:rsidRPr="0026239A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2A1EF9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_Toc509151844 \h </w:instrText>
      </w:r>
      <w:r>
        <w:rPr>
          <w:noProof/>
        </w:rPr>
      </w:r>
      <w:r>
        <w:rPr>
          <w:noProof/>
        </w:rPr>
        <w:fldChar w:fldCharType="separate"/>
      </w:r>
      <w:r w:rsidR="001244D5">
        <w:rPr>
          <w:noProof/>
        </w:rPr>
        <w:t>5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0E13EA" w:rsidRPr="000E13EA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151831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 w:rsidP="00491542">
      <w:r w:rsidRPr="00B90E27">
        <w:t xml:space="preserve">The purpose of this document is to collect, analyze, and define high-level needs and features of the </w:t>
      </w:r>
      <w:r w:rsidR="00491542">
        <w:t>Bike portal</w:t>
      </w:r>
      <w:r w:rsidRPr="00B90E27">
        <w:t xml:space="preserve">. 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 w:rsidR="00491542">
        <w:t>Bike portal</w:t>
      </w:r>
      <w:r w:rsidRPr="00B90E27">
        <w:t xml:space="preserve"> fulfills these needs are detailed in the use-case and supplementary specifications.</w:t>
      </w:r>
    </w:p>
    <w:p w:rsidR="0085257A" w:rsidRDefault="0085257A" w:rsidP="00491542">
      <w:r w:rsidRPr="00B90E27">
        <w:t xml:space="preserve"> The introduction of the </w:t>
      </w:r>
      <w:r w:rsidRPr="00B90E27">
        <w:rPr>
          <w:b/>
          <w:bCs/>
        </w:rPr>
        <w:t xml:space="preserve">Vision </w:t>
      </w:r>
      <w:r w:rsidRPr="00B90E27">
        <w:t xml:space="preserve">document provides an overview of the entire document. It includes the purpose, scope, definitions, acronyms, abbreviations, references, and overview of this </w:t>
      </w:r>
      <w:r w:rsidRPr="00B90E27">
        <w:rPr>
          <w:b/>
          <w:bCs/>
        </w:rPr>
        <w:t xml:space="preserve">Vision </w:t>
      </w:r>
      <w:r w:rsidRPr="00B90E27">
        <w:t>document.</w:t>
      </w:r>
    </w:p>
    <w:p w:rsidR="006011AC" w:rsidRDefault="006011AC" w:rsidP="00491542"/>
    <w:p w:rsidR="006011AC" w:rsidRDefault="006011AC" w:rsidP="00491542">
      <w:r>
        <w:t>Bike portal system is a project aimed at bike-shop owners, who are willing to pay for a system, which will</w:t>
      </w:r>
      <w:r w:rsidR="00C63706">
        <w:t xml:space="preserve"> give them an opportunity to expand their business on a digital platform. </w:t>
      </w:r>
      <w:r>
        <w:t xml:space="preserve">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509151832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C63706" w:rsidRDefault="00491542" w:rsidP="00491542">
      <w:pPr>
        <w:pStyle w:val="BodyText"/>
        <w:ind w:left="0"/>
      </w:pPr>
      <w:r>
        <w:t>The purpose of the document is to</w:t>
      </w:r>
      <w:r w:rsidR="00C63706">
        <w:t xml:space="preserve"> present</w:t>
      </w:r>
      <w:r>
        <w:t xml:space="preserve"> a high-level overview of the </w:t>
      </w:r>
      <w:r>
        <w:rPr>
          <w:b/>
        </w:rPr>
        <w:t>Bike portal</w:t>
      </w:r>
      <w:r>
        <w:t xml:space="preserve"> system. </w:t>
      </w:r>
    </w:p>
    <w:p w:rsidR="00C63706" w:rsidRDefault="00C63706" w:rsidP="00491542">
      <w:pPr>
        <w:pStyle w:val="BodyText"/>
        <w:ind w:left="0"/>
      </w:pPr>
      <w:r>
        <w:t>To outline business goals and to try to position the product on the market, while identifying goals and needs of different end-users and stakeholders of the system.</w:t>
      </w:r>
    </w:p>
    <w:p w:rsidR="00491542" w:rsidRDefault="00491542" w:rsidP="00491542">
      <w:pPr>
        <w:pStyle w:val="BodyText"/>
        <w:ind w:left="0"/>
      </w:pPr>
      <w:r>
        <w:t>It will serve as a guide to developers, managers and aid them when making decisions.</w:t>
      </w:r>
      <w:r w:rsidR="00713408">
        <w:t xml:space="preserve"> </w:t>
      </w:r>
    </w:p>
    <w:p w:rsidR="00713408" w:rsidRPr="00491542" w:rsidRDefault="00713408" w:rsidP="00491542">
      <w:pPr>
        <w:pStyle w:val="BodyText"/>
        <w:ind w:left="0"/>
      </w:pPr>
      <w:r>
        <w:t>Business goals and project outline are specified in this document.</w:t>
      </w:r>
      <w:r w:rsidR="00926D80">
        <w:t xml:space="preserve">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509151833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491542" w:rsidRPr="00491542" w:rsidRDefault="00F109A1" w:rsidP="00491542">
      <w:pPr>
        <w:pStyle w:val="BodyText"/>
        <w:ind w:left="0"/>
      </w:pPr>
      <w:r>
        <w:t>The scope of this document is the Bike portal project</w:t>
      </w:r>
      <w:r w:rsidR="00520591">
        <w:t>, its position on the market, stakeholders and requirements</w:t>
      </w:r>
      <w:r>
        <w:t xml:space="preserve">.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509151834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F109A1" w:rsidRPr="00F109A1" w:rsidRDefault="00F109A1" w:rsidP="00F109A1">
      <w:pPr>
        <w:pStyle w:val="BodyText"/>
        <w:ind w:left="0"/>
      </w:pPr>
      <w:r>
        <w:t>See the glossary of the project.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509151835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713408" w:rsidRPr="00713408" w:rsidRDefault="00713408" w:rsidP="00713408">
      <w:pPr>
        <w:pStyle w:val="BodyText"/>
        <w:ind w:left="0"/>
        <w:rPr>
          <w:lang w:val="en-GB"/>
        </w:rPr>
      </w:pPr>
      <w:r>
        <w:t xml:space="preserve">Glossary of the project: Project_Glossary.docx, author: </w:t>
      </w:r>
      <w:r>
        <w:rPr>
          <w:lang w:val="hu-HU"/>
        </w:rPr>
        <w:t>Ács Dávid.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509151836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713408" w:rsidRDefault="00713408" w:rsidP="00713408">
      <w:pPr>
        <w:pStyle w:val="BodyText"/>
        <w:ind w:left="0"/>
      </w:pPr>
      <w:r>
        <w:t xml:space="preserve">The following pages contain information which will show the position of the product in the market, identify and describe the stakeholders and users, provide insight regarding the </w:t>
      </w:r>
      <w:r w:rsidR="00BD1B36">
        <w:t>high-level</w:t>
      </w:r>
      <w:r>
        <w:t xml:space="preserve"> requirements of the product.</w:t>
      </w:r>
    </w:p>
    <w:p w:rsidR="00C63706" w:rsidRDefault="00C63706" w:rsidP="00713408">
      <w:pPr>
        <w:pStyle w:val="BodyText"/>
        <w:ind w:left="0"/>
      </w:pPr>
      <w:r>
        <w:t>Hence the vision document is outlined in the following way:</w:t>
      </w:r>
    </w:p>
    <w:p w:rsidR="00C63706" w:rsidRDefault="00C63706" w:rsidP="00C63706">
      <w:pPr>
        <w:pStyle w:val="BodyText"/>
        <w:numPr>
          <w:ilvl w:val="0"/>
          <w:numId w:val="32"/>
        </w:numPr>
      </w:pPr>
      <w:r>
        <w:t>Positioning</w:t>
      </w:r>
    </w:p>
    <w:p w:rsidR="00C63706" w:rsidRDefault="00C63706" w:rsidP="00C63706">
      <w:pPr>
        <w:pStyle w:val="BodyText"/>
        <w:numPr>
          <w:ilvl w:val="0"/>
          <w:numId w:val="32"/>
        </w:numPr>
      </w:pPr>
      <w:r>
        <w:t>Stakeholder and user description</w:t>
      </w:r>
      <w:r w:rsidR="00B51694">
        <w:t>, user environment description</w:t>
      </w:r>
      <w:bookmarkStart w:id="20" w:name="_GoBack"/>
      <w:bookmarkEnd w:id="20"/>
    </w:p>
    <w:p w:rsidR="00C63706" w:rsidRPr="00713408" w:rsidRDefault="00B51694" w:rsidP="00C63706">
      <w:pPr>
        <w:pStyle w:val="BodyText"/>
        <w:numPr>
          <w:ilvl w:val="0"/>
          <w:numId w:val="32"/>
        </w:numPr>
      </w:pPr>
      <w:r>
        <w:t>Product requirements</w:t>
      </w:r>
    </w:p>
    <w:p w:rsidR="0085257A" w:rsidRDefault="006011AC">
      <w:pPr>
        <w:pStyle w:val="Heading1"/>
        <w:rPr>
          <w:rFonts w:ascii="Times New Roman" w:hAnsi="Times New Roman"/>
        </w:rPr>
      </w:pPr>
      <w:bookmarkStart w:id="21" w:name="_Toc509151837"/>
      <w:r>
        <w:rPr>
          <w:rFonts w:ascii="Times New Roman" w:hAnsi="Times New Roman"/>
        </w:rPr>
        <w:br w:type="page"/>
      </w:r>
      <w:r w:rsidR="0085257A" w:rsidRPr="00B90E27">
        <w:rPr>
          <w:rFonts w:ascii="Times New Roman" w:hAnsi="Times New Roman"/>
        </w:rPr>
        <w:lastRenderedPageBreak/>
        <w:t>Positioning</w:t>
      </w:r>
      <w:bookmarkEnd w:id="3"/>
      <w:bookmarkEnd w:id="4"/>
      <w:bookmarkEnd w:id="21"/>
    </w:p>
    <w:p w:rsidR="00520591" w:rsidRPr="00520591" w:rsidRDefault="00520591" w:rsidP="00520591">
      <w:r>
        <w:t>The intent and the purpose of the application are presented below, in a table format.</w:t>
      </w:r>
    </w:p>
    <w:p w:rsidR="0085257A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509151838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520591" w:rsidRPr="00520591" w:rsidRDefault="00520591" w:rsidP="00520591">
      <w:r>
        <w:t>The problem statement details the problem, which will be solved by the project related to this document.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24"/>
        <w:gridCol w:w="5670"/>
      </w:tblGrid>
      <w:tr w:rsidR="0085257A" w:rsidRPr="00B90E27" w:rsidTr="00F109A1">
        <w:tc>
          <w:tcPr>
            <w:tcW w:w="2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Having a platform where users can sell, buy and rent motorcycles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Users,</w:t>
            </w:r>
            <w:r w:rsidR="003440E2">
              <w:t xml:space="preserve"> bike-shop owner</w:t>
            </w:r>
            <w:r w:rsidR="0068652B">
              <w:t>s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 xml:space="preserve">Providing them with services, </w:t>
            </w:r>
            <w:r w:rsidR="00926D80">
              <w:t>to easily accomplish their business goal and to provide them a place on the market</w:t>
            </w:r>
          </w:p>
        </w:tc>
      </w:tr>
      <w:tr w:rsidR="0085257A" w:rsidRPr="00B90E27" w:rsidTr="00F109A1">
        <w:tc>
          <w:tcPr>
            <w:tcW w:w="2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926D80" w:rsidP="00F109A1">
            <w:r>
              <w:t>A program, where user an interact, post their offers, buy products, and can use services.</w:t>
            </w:r>
          </w:p>
        </w:tc>
      </w:tr>
    </w:tbl>
    <w:p w:rsidR="0085257A" w:rsidRPr="001244D5" w:rsidRDefault="0085257A" w:rsidP="00F669DB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509151839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F109A1">
            <w:r>
              <w:t>Bike shop owner</w:t>
            </w:r>
            <w:r w:rsidR="00926D80">
              <w:t>, retailer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Wants to buy or sell motorcycle</w:t>
            </w:r>
            <w:r w:rsidR="00520591">
              <w:t>s</w:t>
            </w:r>
            <w:r w:rsidR="00926D80">
              <w:t>, provide a platform for users to get involved in trading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F109A1" w:rsidP="00F109A1">
            <w:r>
              <w:t>Bike p</w:t>
            </w:r>
            <w:r w:rsidR="003440E2">
              <w:t>latform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Provides online presence</w:t>
            </w:r>
            <w:r w:rsidR="00926D80">
              <w:t>, a gateway to easier maintenance of services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440E2" w:rsidRDefault="003440E2" w:rsidP="003440E2">
            <w:pPr>
              <w:rPr>
                <w:lang w:val="en-GB"/>
              </w:rPr>
            </w:pPr>
            <w:r>
              <w:rPr>
                <w:lang w:val="en-GB"/>
              </w:rPr>
              <w:t>e-commerce sites</w:t>
            </w:r>
            <w:r w:rsidR="00926D80">
              <w:rPr>
                <w:lang w:val="en-GB"/>
              </w:rPr>
              <w:t xml:space="preserve">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26239A" w:rsidRDefault="003440E2" w:rsidP="003440E2">
            <w:r>
              <w:t>Is custom built for motorcycles</w:t>
            </w:r>
            <w:r w:rsidR="00926D80">
              <w:t xml:space="preserve"> and will likely attract more bike enthusiast and</w:t>
            </w:r>
            <w:r w:rsidR="00C63706">
              <w:t xml:space="preserve"> give</w:t>
            </w:r>
            <w:r w:rsidR="00926D80">
              <w:t xml:space="preserve"> them a better place to trade.</w:t>
            </w:r>
          </w:p>
        </w:tc>
      </w:tr>
    </w:tbl>
    <w:p w:rsidR="0085257A" w:rsidRPr="00B90E27" w:rsidRDefault="0085257A" w:rsidP="001244D5">
      <w:r w:rsidRPr="00B90E27">
        <w:t>A product position statement communicates the intent of the application and the importance of the project to all concerned personnel</w:t>
      </w:r>
      <w:r w:rsidR="001244D5"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509151840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509151841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3440E2" w:rsidRPr="00B90E27">
        <w:tc>
          <w:tcPr>
            <w:tcW w:w="1890" w:type="dxa"/>
          </w:tcPr>
          <w:p w:rsidR="003440E2" w:rsidRPr="0026239A" w:rsidRDefault="001D4605" w:rsidP="003440E2">
            <w:r>
              <w:t>Developer</w:t>
            </w:r>
          </w:p>
        </w:tc>
        <w:tc>
          <w:tcPr>
            <w:tcW w:w="2610" w:type="dxa"/>
          </w:tcPr>
          <w:p w:rsidR="003440E2" w:rsidRPr="0026239A" w:rsidRDefault="001D4605" w:rsidP="001D4605">
            <w:r>
              <w:t>Software engineer who builds the system.</w:t>
            </w:r>
          </w:p>
        </w:tc>
        <w:tc>
          <w:tcPr>
            <w:tcW w:w="3960" w:type="dxa"/>
          </w:tcPr>
          <w:p w:rsidR="003440E2" w:rsidRDefault="00872804" w:rsidP="001D4605">
            <w:r>
              <w:t>Builds the software needed.</w:t>
            </w:r>
          </w:p>
          <w:p w:rsidR="00872804" w:rsidRDefault="00872804" w:rsidP="001D4605">
            <w:r>
              <w:t>Makes sure that the system satisfies the requirements of the users.</w:t>
            </w:r>
          </w:p>
          <w:p w:rsidR="00872804" w:rsidRPr="0026239A" w:rsidRDefault="00872804" w:rsidP="001D4605">
            <w:r>
              <w:t>Tests the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Manager</w:t>
            </w:r>
          </w:p>
        </w:tc>
        <w:tc>
          <w:tcPr>
            <w:tcW w:w="2610" w:type="dxa"/>
          </w:tcPr>
          <w:p w:rsidR="00872804" w:rsidRDefault="00872804" w:rsidP="001D4605">
            <w:r>
              <w:t>Manages the software developers</w:t>
            </w:r>
          </w:p>
        </w:tc>
        <w:tc>
          <w:tcPr>
            <w:tcW w:w="3960" w:type="dxa"/>
          </w:tcPr>
          <w:p w:rsidR="00872804" w:rsidRDefault="00713408" w:rsidP="001D4605">
            <w:r>
              <w:t>Responsible for schedule of the project.</w:t>
            </w:r>
          </w:p>
          <w:p w:rsidR="00713408" w:rsidRDefault="00713408" w:rsidP="001D4605">
            <w:r>
              <w:t>Manages developers, makes sure project is not overbudget.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System administrator</w:t>
            </w:r>
          </w:p>
        </w:tc>
        <w:tc>
          <w:tcPr>
            <w:tcW w:w="2610" w:type="dxa"/>
          </w:tcPr>
          <w:p w:rsidR="00872804" w:rsidRDefault="00872804" w:rsidP="001D4605">
            <w:r>
              <w:t>Keeps the software solution functional</w:t>
            </w:r>
          </w:p>
        </w:tc>
        <w:tc>
          <w:tcPr>
            <w:tcW w:w="3960" w:type="dxa"/>
          </w:tcPr>
          <w:p w:rsidR="00872804" w:rsidRDefault="00713408" w:rsidP="001D4605">
            <w:r>
              <w:t>Installation of software</w:t>
            </w:r>
          </w:p>
          <w:p w:rsidR="00713408" w:rsidRDefault="00713408" w:rsidP="001D4605">
            <w:r>
              <w:t>Maintenance of software.</w:t>
            </w:r>
          </w:p>
        </w:tc>
      </w:tr>
      <w:tr w:rsidR="00872804" w:rsidRPr="00B90E27">
        <w:tc>
          <w:tcPr>
            <w:tcW w:w="1890" w:type="dxa"/>
          </w:tcPr>
          <w:p w:rsidR="00872804" w:rsidRDefault="00872804" w:rsidP="003440E2">
            <w:r>
              <w:t>Bike-shop owner</w:t>
            </w:r>
          </w:p>
        </w:tc>
        <w:tc>
          <w:tcPr>
            <w:tcW w:w="2610" w:type="dxa"/>
          </w:tcPr>
          <w:p w:rsidR="00872804" w:rsidRDefault="00872804" w:rsidP="001D4605">
            <w:r>
              <w:t>Buyer of the system.</w:t>
            </w:r>
            <w:r w:rsidR="00520591">
              <w:t xml:space="preserve"> The most interested persons in buying such a system are bike-shop owners. </w:t>
            </w:r>
          </w:p>
        </w:tc>
        <w:tc>
          <w:tcPr>
            <w:tcW w:w="3960" w:type="dxa"/>
          </w:tcPr>
          <w:p w:rsidR="00872804" w:rsidRDefault="00C63706" w:rsidP="001D4605">
            <w:r>
              <w:t xml:space="preserve">Give </w:t>
            </w:r>
            <w:r w:rsidR="00DE0E63">
              <w:t>input to the developers</w:t>
            </w:r>
            <w:r w:rsidR="00BD1B36">
              <w:t>/managers</w:t>
            </w:r>
            <w:r w:rsidR="00DE0E63">
              <w:t xml:space="preserve">, </w:t>
            </w:r>
            <w:r w:rsidR="00713408">
              <w:t>to</w:t>
            </w:r>
            <w:r w:rsidR="00DE0E63">
              <w:t xml:space="preserve"> </w:t>
            </w:r>
            <w:r w:rsidR="00BD1B36">
              <w:t xml:space="preserve">help </w:t>
            </w:r>
            <w:r w:rsidR="00DE0E63">
              <w:t>define an</w:t>
            </w:r>
            <w:r w:rsidR="00713408">
              <w:t>d</w:t>
            </w:r>
            <w:r w:rsidR="00DE0E63">
              <w:t xml:space="preserve"> identify requirements.</w:t>
            </w:r>
          </w:p>
        </w:tc>
      </w:tr>
      <w:tr w:rsidR="00520591" w:rsidRPr="00B90E27">
        <w:tc>
          <w:tcPr>
            <w:tcW w:w="1890" w:type="dxa"/>
          </w:tcPr>
          <w:p w:rsidR="00520591" w:rsidRDefault="00520591" w:rsidP="003440E2">
            <w:r>
              <w:t>Testers</w:t>
            </w:r>
          </w:p>
        </w:tc>
        <w:tc>
          <w:tcPr>
            <w:tcW w:w="2610" w:type="dxa"/>
          </w:tcPr>
          <w:p w:rsidR="00520591" w:rsidRDefault="00520591" w:rsidP="001D4605">
            <w:r>
              <w:t>Person who automates the testing or manually checks the correctness of the platform.</w:t>
            </w:r>
          </w:p>
        </w:tc>
        <w:tc>
          <w:tcPr>
            <w:tcW w:w="3960" w:type="dxa"/>
          </w:tcPr>
          <w:p w:rsidR="00520591" w:rsidRDefault="00520591" w:rsidP="001D4605">
            <w:r>
              <w:t xml:space="preserve">Make sure no bug is left undiscovered. </w:t>
            </w:r>
          </w:p>
          <w:p w:rsidR="00520591" w:rsidRDefault="006011AC" w:rsidP="001D4605">
            <w:r>
              <w:t xml:space="preserve">Methodologically test all the functionality of the whole system. </w:t>
            </w:r>
          </w:p>
        </w:tc>
      </w:tr>
    </w:tbl>
    <w:p w:rsidR="0085257A" w:rsidRPr="00BD1B36" w:rsidRDefault="0085257A" w:rsidP="00F669DB">
      <w:pPr>
        <w:pStyle w:val="Heading2"/>
        <w:rPr>
          <w:rFonts w:ascii="Times New Roman" w:hAnsi="Times New Roman"/>
        </w:rPr>
      </w:pPr>
      <w:bookmarkStart w:id="36" w:name="_Toc452813584"/>
      <w:bookmarkStart w:id="37" w:name="_Toc509151842"/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73"/>
        <w:gridCol w:w="3240"/>
        <w:gridCol w:w="2628"/>
      </w:tblGrid>
      <w:tr w:rsidR="0085257A" w:rsidRPr="00B90E27" w:rsidTr="00DE0E63">
        <w:trPr>
          <w:trHeight w:val="418"/>
        </w:trPr>
        <w:tc>
          <w:tcPr>
            <w:tcW w:w="140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47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72804" w:rsidRPr="00B90E27" w:rsidTr="00DE0E63">
        <w:trPr>
          <w:trHeight w:val="976"/>
        </w:trPr>
        <w:tc>
          <w:tcPr>
            <w:tcW w:w="1407" w:type="dxa"/>
          </w:tcPr>
          <w:p w:rsidR="00872804" w:rsidRPr="0026239A" w:rsidRDefault="00872804" w:rsidP="00872804">
            <w:r>
              <w:t>Buyer/seller</w:t>
            </w:r>
          </w:p>
        </w:tc>
        <w:tc>
          <w:tcPr>
            <w:tcW w:w="1473" w:type="dxa"/>
          </w:tcPr>
          <w:p w:rsidR="00872804" w:rsidRPr="0026239A" w:rsidRDefault="00872804" w:rsidP="00872804">
            <w:r>
              <w:t>A person who would buy or sell products using the platform.</w:t>
            </w:r>
          </w:p>
        </w:tc>
        <w:tc>
          <w:tcPr>
            <w:tcW w:w="3240" w:type="dxa"/>
          </w:tcPr>
          <w:p w:rsidR="00872804" w:rsidRPr="0026239A" w:rsidRDefault="00520591" w:rsidP="00872804">
            <w:r>
              <w:t>Post and view listings on the platform.</w:t>
            </w:r>
          </w:p>
        </w:tc>
        <w:tc>
          <w:tcPr>
            <w:tcW w:w="2628" w:type="dxa"/>
          </w:tcPr>
          <w:p w:rsidR="00872804" w:rsidRPr="0026239A" w:rsidRDefault="00DE0E63" w:rsidP="00872804">
            <w:r>
              <w:t>Bike-shop owner</w:t>
            </w:r>
            <w:r w:rsidR="00926D80">
              <w:t>/system buyer</w:t>
            </w:r>
            <w:r>
              <w:t>.</w:t>
            </w:r>
          </w:p>
        </w:tc>
      </w:tr>
      <w:tr w:rsidR="00DE0E63" w:rsidRPr="00B90E27" w:rsidTr="00DE0E63">
        <w:trPr>
          <w:trHeight w:val="976"/>
        </w:trPr>
        <w:tc>
          <w:tcPr>
            <w:tcW w:w="1407" w:type="dxa"/>
          </w:tcPr>
          <w:p w:rsidR="00DE0E63" w:rsidRDefault="00DE0E63" w:rsidP="00872804">
            <w:r>
              <w:t>Administrator of bike-shop platform.</w:t>
            </w:r>
          </w:p>
        </w:tc>
        <w:tc>
          <w:tcPr>
            <w:tcW w:w="1473" w:type="dxa"/>
          </w:tcPr>
          <w:p w:rsidR="00DE0E63" w:rsidRDefault="00DE0E63" w:rsidP="00872804">
            <w:r>
              <w:t>Manages the platform.</w:t>
            </w:r>
          </w:p>
        </w:tc>
        <w:tc>
          <w:tcPr>
            <w:tcW w:w="3240" w:type="dxa"/>
          </w:tcPr>
          <w:p w:rsidR="00DE0E63" w:rsidRDefault="00DE0E63" w:rsidP="00872804">
            <w:r>
              <w:t>Review posts.</w:t>
            </w:r>
          </w:p>
          <w:p w:rsidR="00DE0E63" w:rsidRDefault="00DE0E63" w:rsidP="00872804">
            <w:r>
              <w:t>Moderate content on the platform.</w:t>
            </w:r>
          </w:p>
          <w:p w:rsidR="00DE0E63" w:rsidRDefault="00DE0E63" w:rsidP="00872804">
            <w:r>
              <w:t>Add/delete/update content.</w:t>
            </w:r>
          </w:p>
        </w:tc>
        <w:tc>
          <w:tcPr>
            <w:tcW w:w="2628" w:type="dxa"/>
          </w:tcPr>
          <w:p w:rsidR="00DE0E63" w:rsidRDefault="00DE0E63" w:rsidP="00872804">
            <w:r>
              <w:t>Bike-shop owner</w:t>
            </w:r>
            <w:r w:rsidR="00926D80">
              <w:t>/system buyer</w:t>
            </w:r>
            <w:r>
              <w:t>.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151843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5674C5" w:rsidRDefault="005674C5" w:rsidP="005674C5">
      <w:pPr>
        <w:pStyle w:val="BodyText"/>
        <w:ind w:left="0"/>
      </w:pPr>
      <w:r>
        <w:t xml:space="preserve">Multiple users may be using the portal, and they may interact with each other using the system. </w:t>
      </w:r>
    </w:p>
    <w:p w:rsidR="005674C5" w:rsidRDefault="005674C5" w:rsidP="005674C5">
      <w:pPr>
        <w:pStyle w:val="BodyText"/>
        <w:ind w:left="0"/>
      </w:pPr>
      <w:r>
        <w:t>The users may use the system for short periods of time or regularly, depending on their needs.</w:t>
      </w:r>
    </w:p>
    <w:p w:rsidR="005674C5" w:rsidRDefault="005674C5" w:rsidP="005674C5">
      <w:pPr>
        <w:pStyle w:val="BodyText"/>
        <w:ind w:left="0"/>
      </w:pPr>
      <w:r>
        <w:t>The administrator or administrators of the portal are assumed to be full time employees, working to maintain and to curate the portal.</w:t>
      </w:r>
    </w:p>
    <w:p w:rsidR="00D01932" w:rsidRDefault="00D01932" w:rsidP="005674C5">
      <w:pPr>
        <w:pStyle w:val="BodyText"/>
        <w:ind w:left="0"/>
      </w:pPr>
      <w:r>
        <w:t xml:space="preserve">There are no foreseeable environmental constrains. </w:t>
      </w:r>
    </w:p>
    <w:p w:rsidR="00D01932" w:rsidRDefault="00D01932" w:rsidP="005674C5">
      <w:pPr>
        <w:pStyle w:val="BodyText"/>
        <w:ind w:left="0"/>
      </w:pPr>
      <w:r>
        <w:t>There is no need to integrate with other</w:t>
      </w:r>
      <w:r w:rsidR="00BD1B36">
        <w:t xml:space="preserve"> applications</w:t>
      </w:r>
      <w: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151844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713408" w:rsidRDefault="00D01932" w:rsidP="00713408">
      <w:pPr>
        <w:pStyle w:val="BodyText"/>
        <w:ind w:left="0"/>
      </w:pPr>
      <w:r>
        <w:t xml:space="preserve">Since the project will be written in </w:t>
      </w:r>
      <w:r w:rsidR="00BD1B36">
        <w:t xml:space="preserve">C# language, there is a need for the .NET framework. Although .NET core is available on all major operating systems, Windows will be preferred for development and deployment to maximize compatibility and ease of development. </w:t>
      </w:r>
    </w:p>
    <w:p w:rsidR="00BD1B36" w:rsidRPr="00713408" w:rsidRDefault="00BD1B36" w:rsidP="00713408">
      <w:pPr>
        <w:pStyle w:val="BodyText"/>
        <w:ind w:left="0"/>
      </w:pPr>
      <w:r>
        <w:t xml:space="preserve">The software package should be run on at least two core CPU and the system must have 2GB of RAM. For storage 100 GB is recommended. </w:t>
      </w:r>
    </w:p>
    <w:sectPr w:rsidR="00BD1B36" w:rsidRPr="00713408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70E" w:rsidRDefault="00EE670E">
      <w:pPr>
        <w:spacing w:line="240" w:lineRule="auto"/>
      </w:pPr>
      <w:r>
        <w:separator/>
      </w:r>
    </w:p>
  </w:endnote>
  <w:endnote w:type="continuationSeparator" w:id="0">
    <w:p w:rsidR="00EE670E" w:rsidRDefault="00EE6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E13EA">
            <w:rPr>
              <w:lang w:val="hu-HU"/>
            </w:rPr>
            <w:t>Ács Dávid</w:t>
          </w:r>
          <w:r>
            <w:t xml:space="preserve">, </w:t>
          </w:r>
          <w:r w:rsidR="0026239A">
            <w:fldChar w:fldCharType="begin"/>
          </w:r>
          <w:r w:rsidR="0026239A">
            <w:instrText xml:space="preserve"> DATE \@ "yyyy" </w:instrText>
          </w:r>
          <w:r w:rsidR="0026239A">
            <w:fldChar w:fldCharType="separate"/>
          </w:r>
          <w:r w:rsidR="00926D80">
            <w:rPr>
              <w:noProof/>
            </w:rPr>
            <w:t>2018</w:t>
          </w:r>
          <w:r w:rsidR="0026239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70E" w:rsidRDefault="00EE670E">
      <w:pPr>
        <w:spacing w:line="240" w:lineRule="auto"/>
      </w:pPr>
      <w:r>
        <w:separator/>
      </w:r>
    </w:p>
  </w:footnote>
  <w:footnote w:type="continuationSeparator" w:id="0">
    <w:p w:rsidR="00EE670E" w:rsidRDefault="00EE6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6239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0E13EA">
      <w:rPr>
        <w:rFonts w:ascii="Arial" w:hAnsi="Arial"/>
        <w:b/>
        <w:sz w:val="36"/>
      </w:rPr>
      <w:t>Ács</w:t>
    </w:r>
    <w:proofErr w:type="spellEnd"/>
    <w:r w:rsidR="000E13EA">
      <w:rPr>
        <w:rFonts w:ascii="Arial" w:hAnsi="Arial"/>
        <w:b/>
        <w:sz w:val="36"/>
      </w:rPr>
      <w:t xml:space="preserve"> </w:t>
    </w:r>
    <w:proofErr w:type="spellStart"/>
    <w:r w:rsidR="000E13EA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0E473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E13EA">
        <w:rPr>
          <w:rFonts w:ascii="Arial" w:hAnsi="Arial"/>
          <w:b/>
          <w:sz w:val="36"/>
          <w:lang w:val="ro-RO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E13EA">
          <w:r>
            <w:t>Bike portal</w:t>
          </w:r>
        </w:p>
      </w:tc>
      <w:tc>
        <w:tcPr>
          <w:tcW w:w="3179" w:type="dxa"/>
        </w:tcPr>
        <w:p w:rsidR="00AD439A" w:rsidRPr="000E13EA" w:rsidRDefault="00AD439A">
          <w:pPr>
            <w:tabs>
              <w:tab w:val="left" w:pos="1135"/>
            </w:tabs>
            <w:spacing w:before="40"/>
            <w:ind w:right="68"/>
            <w:rPr>
              <w:lang w:val="ro-RO"/>
            </w:rPr>
          </w:pPr>
          <w:r>
            <w:t xml:space="preserve">  Version:           </w:t>
          </w:r>
          <w:r w:rsidR="000B044C">
            <w:rPr>
              <w:lang w:val="ro-RO"/>
            </w:rPr>
            <w:t>1.0</w:t>
          </w:r>
        </w:p>
      </w:tc>
    </w:tr>
    <w:tr w:rsidR="00AD439A">
      <w:tc>
        <w:tcPr>
          <w:tcW w:w="6379" w:type="dxa"/>
        </w:tcPr>
        <w:p w:rsidR="00AD439A" w:rsidRDefault="000E473C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0E13EA">
            <w:t>1</w:t>
          </w:r>
          <w:r w:rsidR="00C07602">
            <w:t>9</w:t>
          </w:r>
          <w:r>
            <w:t>/</w:t>
          </w:r>
          <w:r w:rsidR="000E13EA">
            <w:t>Mar</w:t>
          </w:r>
          <w:r>
            <w:t>/</w:t>
          </w:r>
          <w:r w:rsidR="000E13EA">
            <w:t>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975C43"/>
    <w:multiLevelType w:val="hybridMultilevel"/>
    <w:tmpl w:val="76BEF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AB67C21"/>
    <w:multiLevelType w:val="hybridMultilevel"/>
    <w:tmpl w:val="906CF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4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B044C"/>
    <w:rsid w:val="000E13EA"/>
    <w:rsid w:val="000E473C"/>
    <w:rsid w:val="001244D5"/>
    <w:rsid w:val="00136B03"/>
    <w:rsid w:val="001C7458"/>
    <w:rsid w:val="001D42BB"/>
    <w:rsid w:val="001D4605"/>
    <w:rsid w:val="0026239A"/>
    <w:rsid w:val="003440E2"/>
    <w:rsid w:val="00491542"/>
    <w:rsid w:val="00520591"/>
    <w:rsid w:val="005674C5"/>
    <w:rsid w:val="005A3207"/>
    <w:rsid w:val="00600853"/>
    <w:rsid w:val="006011AC"/>
    <w:rsid w:val="0068652B"/>
    <w:rsid w:val="006B5784"/>
    <w:rsid w:val="006C5FBF"/>
    <w:rsid w:val="00713408"/>
    <w:rsid w:val="0073239A"/>
    <w:rsid w:val="0085257A"/>
    <w:rsid w:val="00872804"/>
    <w:rsid w:val="00926D80"/>
    <w:rsid w:val="0096628E"/>
    <w:rsid w:val="009B5BF2"/>
    <w:rsid w:val="00A61AF1"/>
    <w:rsid w:val="00A61FD4"/>
    <w:rsid w:val="00AB15B2"/>
    <w:rsid w:val="00AD439A"/>
    <w:rsid w:val="00B4397D"/>
    <w:rsid w:val="00B51694"/>
    <w:rsid w:val="00B56935"/>
    <w:rsid w:val="00B90E27"/>
    <w:rsid w:val="00B944EA"/>
    <w:rsid w:val="00BD1B36"/>
    <w:rsid w:val="00BE1B76"/>
    <w:rsid w:val="00C07602"/>
    <w:rsid w:val="00C24CF0"/>
    <w:rsid w:val="00C35D85"/>
    <w:rsid w:val="00C63706"/>
    <w:rsid w:val="00D01932"/>
    <w:rsid w:val="00DE0E63"/>
    <w:rsid w:val="00DF1DF0"/>
    <w:rsid w:val="00E41E57"/>
    <w:rsid w:val="00E55EE3"/>
    <w:rsid w:val="00EE670E"/>
    <w:rsid w:val="00F109A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71AD9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156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Bike project</dc:subject>
  <dc:creator>Cristina</dc:creator>
  <cp:keywords/>
  <dc:description/>
  <cp:lastModifiedBy>DvD</cp:lastModifiedBy>
  <cp:revision>16</cp:revision>
  <cp:lastPrinted>2001-03-15T12:26:00Z</cp:lastPrinted>
  <dcterms:created xsi:type="dcterms:W3CDTF">2010-02-24T07:49:00Z</dcterms:created>
  <dcterms:modified xsi:type="dcterms:W3CDTF">2018-03-21T16:42:00Z</dcterms:modified>
</cp:coreProperties>
</file>